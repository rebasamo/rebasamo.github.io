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762C23" w14:paraId="31593F07" w14:textId="77777777" w:rsidTr="001B2ABD">
        <w:trPr>
          <w:trHeight w:val="4410"/>
        </w:trPr>
        <w:tc>
          <w:tcPr>
            <w:tcW w:w="3600" w:type="dxa"/>
            <w:vAlign w:val="bottom"/>
          </w:tcPr>
          <w:p w14:paraId="3650B4AC" w14:textId="77777777" w:rsidR="001B2ABD" w:rsidRPr="00762C23" w:rsidRDefault="00C2719E" w:rsidP="001B2ABD">
            <w:pPr>
              <w:tabs>
                <w:tab w:val="left" w:pos="990"/>
              </w:tabs>
              <w:jc w:val="center"/>
            </w:pPr>
            <w:r>
              <w:rPr>
                <w:noProof/>
                <w:lang w:val="en-US" w:eastAsia="zh-CN"/>
              </w:rPr>
              <w:drawing>
                <wp:inline distT="0" distB="0" distL="0" distR="0" wp14:anchorId="467CD8C2" wp14:editId="3E945448">
                  <wp:extent cx="1443736" cy="193357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0745" cy="1942962"/>
                          </a:xfrm>
                          <a:prstGeom prst="rect">
                            <a:avLst/>
                          </a:prstGeom>
                          <a:noFill/>
                          <a:ln>
                            <a:noFill/>
                          </a:ln>
                        </pic:spPr>
                      </pic:pic>
                    </a:graphicData>
                  </a:graphic>
                </wp:inline>
              </w:drawing>
            </w:r>
          </w:p>
        </w:tc>
        <w:tc>
          <w:tcPr>
            <w:tcW w:w="720" w:type="dxa"/>
          </w:tcPr>
          <w:p w14:paraId="512FEED1" w14:textId="77777777" w:rsidR="001B2ABD" w:rsidRPr="00762C23" w:rsidRDefault="001B2ABD" w:rsidP="000C45FF">
            <w:pPr>
              <w:tabs>
                <w:tab w:val="left" w:pos="990"/>
              </w:tabs>
            </w:pPr>
          </w:p>
        </w:tc>
        <w:tc>
          <w:tcPr>
            <w:tcW w:w="6470" w:type="dxa"/>
            <w:vAlign w:val="bottom"/>
          </w:tcPr>
          <w:p w14:paraId="36E9BAF1" w14:textId="77777777" w:rsidR="001B2ABD" w:rsidRPr="00762C23" w:rsidRDefault="00C2719E" w:rsidP="001B2ABD">
            <w:pPr>
              <w:pStyle w:val="Ttulo"/>
            </w:pPr>
            <w:r>
              <w:t>Xavier Rebasa Moll</w:t>
            </w:r>
          </w:p>
          <w:p w14:paraId="3FB5826C" w14:textId="77777777" w:rsidR="001B2ABD" w:rsidRPr="00762C23" w:rsidRDefault="00C2719E" w:rsidP="001B2ABD">
            <w:pPr>
              <w:pStyle w:val="Subttulo"/>
            </w:pPr>
            <w:proofErr w:type="spellStart"/>
            <w:r w:rsidRPr="00B66DAE">
              <w:rPr>
                <w:spacing w:val="25"/>
                <w:w w:val="100"/>
              </w:rPr>
              <w:t>Programme</w:t>
            </w:r>
            <w:r w:rsidRPr="00B66DAE">
              <w:rPr>
                <w:spacing w:val="6"/>
                <w:w w:val="100"/>
              </w:rPr>
              <w:t>r</w:t>
            </w:r>
            <w:proofErr w:type="spellEnd"/>
          </w:p>
        </w:tc>
      </w:tr>
      <w:tr w:rsidR="001B2ABD" w:rsidRPr="00762C23" w14:paraId="29829B92" w14:textId="77777777" w:rsidTr="001B2ABD">
        <w:tc>
          <w:tcPr>
            <w:tcW w:w="3600" w:type="dxa"/>
          </w:tcPr>
          <w:p w14:paraId="47D3C88F" w14:textId="77777777" w:rsidR="001B2ABD" w:rsidRPr="00C2719E" w:rsidRDefault="00C2719E" w:rsidP="00036450">
            <w:pPr>
              <w:pStyle w:val="Ttulo3"/>
              <w:rPr>
                <w:lang w:val="en-GB"/>
              </w:rPr>
            </w:pPr>
            <w:r w:rsidRPr="00B66DAE">
              <w:rPr>
                <w:lang w:val="en-GB"/>
              </w:rPr>
              <w:t>About Me</w:t>
            </w:r>
          </w:p>
          <w:p w14:paraId="03E27807" w14:textId="10E4FC67" w:rsidR="00036450" w:rsidRPr="006A178A" w:rsidRDefault="00C2719E" w:rsidP="00036450">
            <w:pPr>
              <w:rPr>
                <w:lang w:val="en-GB"/>
              </w:rPr>
            </w:pPr>
            <w:r w:rsidRPr="00C2719E">
              <w:rPr>
                <w:lang w:val="en-GB"/>
              </w:rPr>
              <w:t>Young programmer on the way of refining my programming abilities as well as forging new ones on the way. Very interested in the procedural code as well as instancing. Something between Minecraft and Cube World would be the environment I would like to reproduce in a handmade engine as I am learning. Generate a procedural terrain, handle the information of the world, discard the unnecessary information and render all with the best performance possible are some of the main features I want to learn.</w:t>
            </w:r>
          </w:p>
          <w:p w14:paraId="22234849" w14:textId="77777777" w:rsidR="00036450" w:rsidRPr="00B66DAE" w:rsidRDefault="00C2719E" w:rsidP="00036450">
            <w:pPr>
              <w:pStyle w:val="Ttulo3"/>
              <w:rPr>
                <w:lang w:val="en-GB"/>
              </w:rPr>
            </w:pPr>
            <w:r w:rsidRPr="00B66DAE">
              <w:rPr>
                <w:lang w:val="en-GB"/>
              </w:rPr>
              <w:t>contact</w:t>
            </w:r>
          </w:p>
          <w:p w14:paraId="3E98E4A6" w14:textId="5E0A7373" w:rsidR="004D3011" w:rsidRPr="00B66DAE" w:rsidRDefault="00BF751F" w:rsidP="004D3011">
            <w:pPr>
              <w:rPr>
                <w:lang w:val="en-GB"/>
              </w:rPr>
            </w:pPr>
            <w:r w:rsidRPr="00B66DAE">
              <w:rPr>
                <w:lang w:val="en-GB"/>
              </w:rPr>
              <w:t>PHONE:</w:t>
            </w:r>
          </w:p>
          <w:p w14:paraId="0A887CC4" w14:textId="77777777" w:rsidR="004D3011" w:rsidRPr="00B66DAE" w:rsidRDefault="00C2719E" w:rsidP="004D3011">
            <w:pPr>
              <w:rPr>
                <w:lang w:val="en-GB"/>
              </w:rPr>
            </w:pPr>
            <w:r w:rsidRPr="00B66DAE">
              <w:rPr>
                <w:lang w:val="en-GB"/>
              </w:rPr>
              <w:t>+34 664471449</w:t>
            </w:r>
          </w:p>
          <w:p w14:paraId="3127111E" w14:textId="77777777" w:rsidR="004D3011" w:rsidRPr="00B66DAE" w:rsidRDefault="004D3011" w:rsidP="004D3011">
            <w:pPr>
              <w:rPr>
                <w:lang w:val="en-GB"/>
              </w:rPr>
            </w:pPr>
          </w:p>
          <w:p w14:paraId="42C8824A" w14:textId="19BE57DD" w:rsidR="004D3011" w:rsidRPr="00B66DAE" w:rsidRDefault="00BF751F" w:rsidP="004D3011">
            <w:pPr>
              <w:rPr>
                <w:lang w:val="en-GB"/>
              </w:rPr>
            </w:pPr>
            <w:r w:rsidRPr="00B66DAE">
              <w:rPr>
                <w:lang w:val="en-GB"/>
              </w:rPr>
              <w:t>PERSONAL WEBPAGE:</w:t>
            </w:r>
          </w:p>
          <w:p w14:paraId="213B3B48" w14:textId="77777777" w:rsidR="004D3011" w:rsidRPr="00B66DAE" w:rsidRDefault="00FA38C1" w:rsidP="004D3011">
            <w:pPr>
              <w:rPr>
                <w:lang w:val="en-GB"/>
              </w:rPr>
            </w:pPr>
            <w:hyperlink r:id="rId12" w:history="1">
              <w:r w:rsidR="00C2719E" w:rsidRPr="00B66DAE">
                <w:rPr>
                  <w:rStyle w:val="Hipervnculo"/>
                  <w:lang w:val="en-GB"/>
                </w:rPr>
                <w:t>https://rebasamo.github.io/</w:t>
              </w:r>
            </w:hyperlink>
          </w:p>
          <w:p w14:paraId="785E104B" w14:textId="77777777" w:rsidR="004D3011" w:rsidRPr="00B66DAE" w:rsidRDefault="004D3011" w:rsidP="004D3011">
            <w:pPr>
              <w:rPr>
                <w:lang w:val="en-GB"/>
              </w:rPr>
            </w:pPr>
          </w:p>
          <w:p w14:paraId="4BA416F7" w14:textId="2440D783" w:rsidR="004D3011" w:rsidRPr="00B66DAE" w:rsidRDefault="00BF751F" w:rsidP="004D3011">
            <w:pPr>
              <w:rPr>
                <w:lang w:val="en-GB"/>
              </w:rPr>
            </w:pPr>
            <w:r w:rsidRPr="00B66DAE">
              <w:rPr>
                <w:lang w:val="en-GB"/>
              </w:rPr>
              <w:t>EMAIL:</w:t>
            </w:r>
          </w:p>
          <w:p w14:paraId="7111D62C" w14:textId="77777777" w:rsidR="00036450" w:rsidRPr="00B66DAE" w:rsidRDefault="00FA38C1" w:rsidP="004D3011">
            <w:pPr>
              <w:rPr>
                <w:rStyle w:val="Hipervnculo"/>
                <w:lang w:val="en-GB"/>
              </w:rPr>
            </w:pPr>
            <w:hyperlink r:id="rId13" w:history="1">
              <w:r w:rsidR="009047C5" w:rsidRPr="00B66DAE">
                <w:rPr>
                  <w:rStyle w:val="Hipervnculo"/>
                  <w:lang w:val="en-GB"/>
                </w:rPr>
                <w:t>rebasamo@esat-alumni.com</w:t>
              </w:r>
            </w:hyperlink>
          </w:p>
          <w:p w14:paraId="54524B05" w14:textId="77777777" w:rsidR="004D3011" w:rsidRPr="00B66DAE" w:rsidRDefault="00C2719E" w:rsidP="004D3011">
            <w:pPr>
              <w:pStyle w:val="Ttulo3"/>
              <w:rPr>
                <w:lang w:val="en-GB"/>
              </w:rPr>
            </w:pPr>
            <w:r w:rsidRPr="00B66DAE">
              <w:rPr>
                <w:lang w:val="en-GB"/>
              </w:rPr>
              <w:t>Interests</w:t>
            </w:r>
          </w:p>
          <w:p w14:paraId="7414F487" w14:textId="77777777" w:rsidR="004D3011" w:rsidRPr="00C2719E" w:rsidRDefault="00C2719E" w:rsidP="004D3011">
            <w:pPr>
              <w:rPr>
                <w:lang w:val="en-GB"/>
              </w:rPr>
            </w:pPr>
            <w:r w:rsidRPr="00C2719E">
              <w:rPr>
                <w:lang w:val="en-GB"/>
              </w:rPr>
              <w:t>Judo</w:t>
            </w:r>
          </w:p>
          <w:p w14:paraId="62F5C698" w14:textId="77777777" w:rsidR="004D3011" w:rsidRPr="00C2719E" w:rsidRDefault="00C2719E" w:rsidP="004D3011">
            <w:pPr>
              <w:rPr>
                <w:lang w:val="en-GB"/>
              </w:rPr>
            </w:pPr>
            <w:r w:rsidRPr="00C2719E">
              <w:rPr>
                <w:lang w:val="en-GB"/>
              </w:rPr>
              <w:t>Te</w:t>
            </w:r>
            <w:r>
              <w:rPr>
                <w:lang w:val="en-GB"/>
              </w:rPr>
              <w:t>n</w:t>
            </w:r>
            <w:r w:rsidRPr="00C2719E">
              <w:rPr>
                <w:lang w:val="en-GB"/>
              </w:rPr>
              <w:t>nis</w:t>
            </w:r>
          </w:p>
          <w:p w14:paraId="09D09043" w14:textId="77777777" w:rsidR="004D3011" w:rsidRPr="00C2719E" w:rsidRDefault="00C2719E" w:rsidP="004D3011">
            <w:pPr>
              <w:rPr>
                <w:lang w:val="en-GB"/>
              </w:rPr>
            </w:pPr>
            <w:r w:rsidRPr="00C2719E">
              <w:rPr>
                <w:lang w:val="en-GB"/>
              </w:rPr>
              <w:t>Sandbox Games</w:t>
            </w:r>
          </w:p>
          <w:p w14:paraId="725E4B97" w14:textId="77777777" w:rsidR="004D3011" w:rsidRDefault="00C2719E" w:rsidP="004D3011">
            <w:pPr>
              <w:rPr>
                <w:lang w:val="en-GB"/>
              </w:rPr>
            </w:pPr>
            <w:r w:rsidRPr="00C2719E">
              <w:rPr>
                <w:lang w:val="en-GB"/>
              </w:rPr>
              <w:t>Exp</w:t>
            </w:r>
            <w:r>
              <w:rPr>
                <w:lang w:val="en-GB"/>
              </w:rPr>
              <w:t>loration Games</w:t>
            </w:r>
          </w:p>
          <w:p w14:paraId="44168456" w14:textId="2AE753B6" w:rsidR="006A178A" w:rsidRDefault="00FE4DB1" w:rsidP="004D3011">
            <w:pPr>
              <w:rPr>
                <w:lang w:val="en-GB"/>
              </w:rPr>
            </w:pPr>
            <w:r>
              <w:rPr>
                <w:lang w:val="en-GB"/>
              </w:rPr>
              <w:t>Space/Sci-Fi Games</w:t>
            </w:r>
          </w:p>
          <w:p w14:paraId="0C066396" w14:textId="24C61E23" w:rsidR="006A178A" w:rsidRPr="006A178A" w:rsidRDefault="006A178A" w:rsidP="006A178A">
            <w:pPr>
              <w:pStyle w:val="Ttulo3"/>
              <w:rPr>
                <w:lang w:val="en-GB"/>
              </w:rPr>
            </w:pPr>
            <w:r>
              <w:rPr>
                <w:lang w:val="en-GB"/>
              </w:rPr>
              <w:t>Languages</w:t>
            </w:r>
          </w:p>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67"/>
              <w:gridCol w:w="2193"/>
            </w:tblGrid>
            <w:tr w:rsidR="006A178A" w14:paraId="1B24B749" w14:textId="77777777" w:rsidTr="0031265A">
              <w:tc>
                <w:tcPr>
                  <w:tcW w:w="1167" w:type="dxa"/>
                </w:tcPr>
                <w:p w14:paraId="58C402EF" w14:textId="179B8D48" w:rsidR="006A178A" w:rsidRDefault="006A178A" w:rsidP="006A178A">
                  <w:pPr>
                    <w:rPr>
                      <w:lang w:val="en-GB"/>
                    </w:rPr>
                  </w:pPr>
                  <w:r>
                    <w:rPr>
                      <w:lang w:val="en-GB"/>
                    </w:rPr>
                    <w:t>Catalan</w:t>
                  </w:r>
                </w:p>
              </w:tc>
              <w:tc>
                <w:tcPr>
                  <w:tcW w:w="2193" w:type="dxa"/>
                </w:tcPr>
                <w:p w14:paraId="72B16962" w14:textId="546BE2DE" w:rsidR="006A178A" w:rsidRDefault="006A178A" w:rsidP="006A178A">
                  <w:pPr>
                    <w:rPr>
                      <w:lang w:val="en-GB"/>
                    </w:rPr>
                  </w:pPr>
                  <w:r>
                    <w:rPr>
                      <w:lang w:val="en-GB"/>
                    </w:rPr>
                    <w:t>Native</w:t>
                  </w:r>
                </w:p>
              </w:tc>
            </w:tr>
            <w:tr w:rsidR="006A178A" w14:paraId="0CC34DA1" w14:textId="77777777" w:rsidTr="0031265A">
              <w:tc>
                <w:tcPr>
                  <w:tcW w:w="1167" w:type="dxa"/>
                  <w:tcBorders>
                    <w:bottom w:val="single" w:sz="4" w:space="0" w:color="auto"/>
                  </w:tcBorders>
                </w:tcPr>
                <w:p w14:paraId="6A982789" w14:textId="2B609739" w:rsidR="006A178A" w:rsidRDefault="006A178A" w:rsidP="006A178A">
                  <w:pPr>
                    <w:rPr>
                      <w:lang w:val="en-GB"/>
                    </w:rPr>
                  </w:pPr>
                  <w:r>
                    <w:rPr>
                      <w:lang w:val="en-GB"/>
                    </w:rPr>
                    <w:t>Spanish</w:t>
                  </w:r>
                </w:p>
              </w:tc>
              <w:tc>
                <w:tcPr>
                  <w:tcW w:w="2193" w:type="dxa"/>
                </w:tcPr>
                <w:p w14:paraId="6A319F90" w14:textId="7501EBB1" w:rsidR="006A178A" w:rsidRDefault="006A178A" w:rsidP="006A178A">
                  <w:pPr>
                    <w:rPr>
                      <w:lang w:val="en-GB"/>
                    </w:rPr>
                  </w:pPr>
                  <w:r>
                    <w:rPr>
                      <w:lang w:val="en-GB"/>
                    </w:rPr>
                    <w:t>Native</w:t>
                  </w:r>
                </w:p>
              </w:tc>
            </w:tr>
            <w:tr w:rsidR="006A178A" w14:paraId="50CFB66A" w14:textId="77777777" w:rsidTr="0031265A">
              <w:tc>
                <w:tcPr>
                  <w:tcW w:w="1167" w:type="dxa"/>
                  <w:tcBorders>
                    <w:top w:val="single" w:sz="4" w:space="0" w:color="auto"/>
                    <w:bottom w:val="nil"/>
                  </w:tcBorders>
                </w:tcPr>
                <w:p w14:paraId="3B85C5B2" w14:textId="6AB80A96" w:rsidR="006A178A" w:rsidRDefault="006A178A" w:rsidP="006A178A">
                  <w:pPr>
                    <w:rPr>
                      <w:lang w:val="en-GB"/>
                    </w:rPr>
                  </w:pPr>
                  <w:r>
                    <w:rPr>
                      <w:lang w:val="en-GB"/>
                    </w:rPr>
                    <w:t>English</w:t>
                  </w:r>
                </w:p>
              </w:tc>
              <w:tc>
                <w:tcPr>
                  <w:tcW w:w="2193" w:type="dxa"/>
                </w:tcPr>
                <w:p w14:paraId="15FE1DF3" w14:textId="5772B07D" w:rsidR="006A178A" w:rsidRDefault="006A178A" w:rsidP="006A178A">
                  <w:pPr>
                    <w:rPr>
                      <w:lang w:val="en-GB"/>
                    </w:rPr>
                  </w:pPr>
                  <w:r>
                    <w:rPr>
                      <w:lang w:val="en-GB"/>
                    </w:rPr>
                    <w:t>First Certificate Cambridge – B2</w:t>
                  </w:r>
                </w:p>
              </w:tc>
            </w:tr>
            <w:tr w:rsidR="006A178A" w14:paraId="52E2BFBF" w14:textId="77777777" w:rsidTr="0031265A">
              <w:tc>
                <w:tcPr>
                  <w:tcW w:w="1167" w:type="dxa"/>
                  <w:tcBorders>
                    <w:top w:val="nil"/>
                  </w:tcBorders>
                </w:tcPr>
                <w:p w14:paraId="4B95D0C1" w14:textId="77777777" w:rsidR="006A178A" w:rsidRDefault="006A178A" w:rsidP="006A178A">
                  <w:pPr>
                    <w:rPr>
                      <w:lang w:val="en-GB"/>
                    </w:rPr>
                  </w:pPr>
                </w:p>
              </w:tc>
              <w:tc>
                <w:tcPr>
                  <w:tcW w:w="2193" w:type="dxa"/>
                </w:tcPr>
                <w:p w14:paraId="79A0DC6B" w14:textId="77777777" w:rsidR="0031265A" w:rsidRDefault="006A178A" w:rsidP="006A178A">
                  <w:pPr>
                    <w:rPr>
                      <w:lang w:val="en-GB"/>
                    </w:rPr>
                  </w:pPr>
                  <w:r>
                    <w:rPr>
                      <w:lang w:val="en-GB"/>
                    </w:rPr>
                    <w:t>IELTS 7.5 Band Score</w:t>
                  </w:r>
                </w:p>
                <w:p w14:paraId="4D766A8F" w14:textId="265AB1BA" w:rsidR="006A178A" w:rsidRDefault="006A178A" w:rsidP="006A178A">
                  <w:pPr>
                    <w:rPr>
                      <w:lang w:val="en-GB"/>
                    </w:rPr>
                  </w:pPr>
                  <w:bookmarkStart w:id="0" w:name="_GoBack"/>
                  <w:bookmarkEnd w:id="0"/>
                  <w:r>
                    <w:rPr>
                      <w:lang w:val="en-GB"/>
                    </w:rPr>
                    <w:t>CEFR C1</w:t>
                  </w:r>
                </w:p>
              </w:tc>
            </w:tr>
          </w:tbl>
          <w:p w14:paraId="213B020E" w14:textId="1CABF5EE" w:rsidR="006A178A" w:rsidRPr="006A178A" w:rsidRDefault="006A178A" w:rsidP="006A178A">
            <w:pPr>
              <w:rPr>
                <w:lang w:val="en-GB"/>
              </w:rPr>
            </w:pPr>
          </w:p>
        </w:tc>
        <w:tc>
          <w:tcPr>
            <w:tcW w:w="720" w:type="dxa"/>
          </w:tcPr>
          <w:p w14:paraId="6FCA90E6" w14:textId="77777777" w:rsidR="001B2ABD" w:rsidRPr="00C2719E" w:rsidRDefault="001B2ABD" w:rsidP="000C45FF">
            <w:pPr>
              <w:tabs>
                <w:tab w:val="left" w:pos="990"/>
              </w:tabs>
              <w:rPr>
                <w:lang w:val="en-GB"/>
              </w:rPr>
            </w:pPr>
          </w:p>
        </w:tc>
        <w:tc>
          <w:tcPr>
            <w:tcW w:w="6470" w:type="dxa"/>
          </w:tcPr>
          <w:p w14:paraId="4925C223" w14:textId="77777777" w:rsidR="001B2ABD" w:rsidRPr="00762C23" w:rsidRDefault="00C2719E" w:rsidP="00036450">
            <w:pPr>
              <w:pStyle w:val="Ttulo2"/>
            </w:pPr>
            <w:r>
              <w:t>Education</w:t>
            </w:r>
          </w:p>
          <w:p w14:paraId="489598D9" w14:textId="77777777" w:rsidR="00036450" w:rsidRPr="00762C23" w:rsidRDefault="00C2719E" w:rsidP="00036450">
            <w:pPr>
              <w:rPr>
                <w:b/>
              </w:rPr>
            </w:pPr>
            <w:r w:rsidRPr="00C2719E">
              <w:rPr>
                <w:b/>
              </w:rPr>
              <w:t>ESAT</w:t>
            </w:r>
            <w:r>
              <w:rPr>
                <w:b/>
              </w:rPr>
              <w:t xml:space="preserve"> </w:t>
            </w:r>
            <w:r w:rsidRPr="00C2719E">
              <w:rPr>
                <w:b/>
              </w:rPr>
              <w:t>(Escuela Superior de Arte y Tecnología)</w:t>
            </w:r>
          </w:p>
          <w:p w14:paraId="2E159865" w14:textId="77777777" w:rsidR="00036450" w:rsidRPr="00C2719E" w:rsidRDefault="00C2719E" w:rsidP="00036450">
            <w:pPr>
              <w:pStyle w:val="Fecha"/>
              <w:rPr>
                <w:lang w:val="en-GB"/>
              </w:rPr>
            </w:pPr>
            <w:r w:rsidRPr="00C2719E">
              <w:rPr>
                <w:lang w:val="en-GB"/>
              </w:rPr>
              <w:t>2016</w:t>
            </w:r>
            <w:r w:rsidR="00036450" w:rsidRPr="00C2719E">
              <w:rPr>
                <w:lang w:val="en-GB" w:bidi="es-ES"/>
              </w:rPr>
              <w:t xml:space="preserve"> - </w:t>
            </w:r>
            <w:r w:rsidRPr="00C2719E">
              <w:rPr>
                <w:lang w:val="en-GB"/>
              </w:rPr>
              <w:t>2018</w:t>
            </w:r>
          </w:p>
          <w:p w14:paraId="0D84332F" w14:textId="77777777" w:rsidR="00036450" w:rsidRDefault="00C2719E" w:rsidP="00036450">
            <w:pPr>
              <w:rPr>
                <w:lang w:val="en-GB" w:bidi="es-ES"/>
              </w:rPr>
            </w:pPr>
            <w:proofErr w:type="spellStart"/>
            <w:r w:rsidRPr="00C2719E">
              <w:rPr>
                <w:lang w:val="en-GB" w:bidi="es-ES"/>
              </w:rPr>
              <w:t>BTEc</w:t>
            </w:r>
            <w:proofErr w:type="spellEnd"/>
            <w:r w:rsidRPr="00C2719E">
              <w:rPr>
                <w:lang w:val="en-GB" w:bidi="es-ES"/>
              </w:rPr>
              <w:t xml:space="preserve"> Level 5 HND in Computing and Systems </w:t>
            </w:r>
            <w:r>
              <w:rPr>
                <w:lang w:val="en-GB" w:bidi="es-ES"/>
              </w:rPr>
              <w:t>Development</w:t>
            </w:r>
          </w:p>
          <w:p w14:paraId="53F4ABB2" w14:textId="788FDCB7" w:rsidR="00FE4DB1" w:rsidRDefault="00C2719E" w:rsidP="00036450">
            <w:pPr>
              <w:pBdr>
                <w:bottom w:val="single" w:sz="6" w:space="1" w:color="auto"/>
              </w:pBdr>
              <w:rPr>
                <w:b/>
                <w:lang w:val="en-GB"/>
              </w:rPr>
            </w:pPr>
            <w:r w:rsidRPr="00C2719E">
              <w:rPr>
                <w:lang w:val="en-GB"/>
              </w:rPr>
              <w:t xml:space="preserve">Graduated with </w:t>
            </w:r>
            <w:r w:rsidRPr="00C2719E">
              <w:rPr>
                <w:b/>
                <w:lang w:val="en-GB"/>
              </w:rPr>
              <w:t>Merit</w:t>
            </w:r>
          </w:p>
          <w:p w14:paraId="25EEC1A0" w14:textId="77777777" w:rsidR="00036450" w:rsidRPr="00C2719E" w:rsidRDefault="00C2719E" w:rsidP="00036450">
            <w:pPr>
              <w:rPr>
                <w:b/>
                <w:lang w:val="en-GB"/>
              </w:rPr>
            </w:pPr>
            <w:r w:rsidRPr="00C2719E">
              <w:rPr>
                <w:b/>
                <w:lang w:val="en-GB"/>
              </w:rPr>
              <w:t>SHU (</w:t>
            </w:r>
            <w:proofErr w:type="spellStart"/>
            <w:r w:rsidRPr="00C2719E">
              <w:rPr>
                <w:b/>
                <w:lang w:val="en-GB"/>
              </w:rPr>
              <w:t>Sheffiel</w:t>
            </w:r>
            <w:proofErr w:type="spellEnd"/>
            <w:r w:rsidRPr="00C2719E">
              <w:rPr>
                <w:b/>
                <w:lang w:val="en-GB"/>
              </w:rPr>
              <w:t xml:space="preserve"> Hallam University)</w:t>
            </w:r>
          </w:p>
          <w:p w14:paraId="5386DE9B" w14:textId="77777777" w:rsidR="00036450" w:rsidRPr="00C2719E" w:rsidRDefault="00C2719E" w:rsidP="00036450">
            <w:pPr>
              <w:pStyle w:val="Fecha"/>
              <w:rPr>
                <w:lang w:val="en-GB"/>
              </w:rPr>
            </w:pPr>
            <w:r w:rsidRPr="00C2719E">
              <w:rPr>
                <w:lang w:val="en-GB"/>
              </w:rPr>
              <w:t>2018</w:t>
            </w:r>
            <w:r w:rsidR="00036450" w:rsidRPr="00C2719E">
              <w:rPr>
                <w:lang w:val="en-GB" w:bidi="es-ES"/>
              </w:rPr>
              <w:t xml:space="preserve"> - </w:t>
            </w:r>
            <w:r w:rsidRPr="00C2719E">
              <w:rPr>
                <w:lang w:val="en-GB"/>
              </w:rPr>
              <w:t>2019</w:t>
            </w:r>
          </w:p>
          <w:p w14:paraId="7816C516" w14:textId="77777777" w:rsidR="00036450" w:rsidRDefault="00C2719E" w:rsidP="00036450">
            <w:pPr>
              <w:rPr>
                <w:lang w:val="en-GB"/>
              </w:rPr>
            </w:pPr>
            <w:r w:rsidRPr="00C2719E">
              <w:rPr>
                <w:lang w:val="en-GB"/>
              </w:rPr>
              <w:t>BSc(honours) Computer Science for Games</w:t>
            </w:r>
          </w:p>
          <w:p w14:paraId="1C93C299" w14:textId="77777777" w:rsidR="00C2719E" w:rsidRPr="00C2719E" w:rsidRDefault="00C2719E" w:rsidP="00036450">
            <w:pPr>
              <w:rPr>
                <w:lang w:val="en-GB"/>
              </w:rPr>
            </w:pPr>
            <w:r>
              <w:rPr>
                <w:lang w:val="en-GB"/>
              </w:rPr>
              <w:t>Currently being taken</w:t>
            </w:r>
          </w:p>
          <w:p w14:paraId="6B9D26BF" w14:textId="77777777" w:rsidR="00C233C2" w:rsidRDefault="00C2719E" w:rsidP="00C233C2">
            <w:pPr>
              <w:pStyle w:val="Ttulo2"/>
            </w:pPr>
            <w:r>
              <w:t>Knowledge</w:t>
            </w:r>
          </w:p>
          <w:p w14:paraId="06E44BF3" w14:textId="77777777" w:rsidR="00C233C2" w:rsidRPr="00C233C2" w:rsidRDefault="00C233C2" w:rsidP="00C233C2">
            <w:pPr>
              <w:pStyle w:val="Ttulo3"/>
            </w:pPr>
            <w:r>
              <w:t>Languages</w:t>
            </w:r>
          </w:p>
          <w:p w14:paraId="7F4265BE" w14:textId="77777777" w:rsidR="00036450" w:rsidRDefault="00C2719E" w:rsidP="004D3011">
            <w:pPr>
              <w:rPr>
                <w:color w:val="FFFFFF" w:themeColor="background1"/>
              </w:rPr>
            </w:pPr>
            <w:r>
              <w:rPr>
                <w:noProof/>
                <w:color w:val="FFFFFF" w:themeColor="background1"/>
              </w:rPr>
              <w:drawing>
                <wp:inline distT="0" distB="0" distL="0" distR="0" wp14:anchorId="5B7224C6" wp14:editId="3ECEE2D6">
                  <wp:extent cx="3762375" cy="1571625"/>
                  <wp:effectExtent l="38100" t="0" r="9525"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bl>
            <w:tblPr>
              <w:tblStyle w:val="Tablaconcuadrcula"/>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011"/>
              <w:gridCol w:w="2997"/>
            </w:tblGrid>
            <w:tr w:rsidR="00C233C2" w14:paraId="793A76E8" w14:textId="77777777" w:rsidTr="00AD22CB">
              <w:tc>
                <w:tcPr>
                  <w:tcW w:w="3011" w:type="dxa"/>
                </w:tcPr>
                <w:p w14:paraId="31461A44" w14:textId="77777777" w:rsidR="00C233C2" w:rsidRDefault="00C233C2" w:rsidP="00C233C2">
                  <w:pPr>
                    <w:pStyle w:val="Ttulo3"/>
                    <w:rPr>
                      <w:sz w:val="20"/>
                    </w:rPr>
                  </w:pPr>
                  <w:r>
                    <w:t>Api</w:t>
                  </w:r>
                  <w:r w:rsidRPr="00C233C2">
                    <w:rPr>
                      <w:sz w:val="20"/>
                    </w:rPr>
                    <w:t>s</w:t>
                  </w:r>
                </w:p>
                <w:p w14:paraId="696A8070" w14:textId="77777777" w:rsidR="00C233C2" w:rsidRDefault="00C233C2" w:rsidP="00C233C2">
                  <w:pPr>
                    <w:pStyle w:val="Prrafodelista"/>
                    <w:numPr>
                      <w:ilvl w:val="0"/>
                      <w:numId w:val="1"/>
                    </w:numPr>
                  </w:pPr>
                  <w:r>
                    <w:t>OpenGL +</w:t>
                  </w:r>
                </w:p>
                <w:p w14:paraId="35CE2B72" w14:textId="77777777" w:rsidR="00C233C2" w:rsidRDefault="00C233C2" w:rsidP="00C233C2">
                  <w:pPr>
                    <w:pStyle w:val="Prrafodelista"/>
                    <w:numPr>
                      <w:ilvl w:val="1"/>
                      <w:numId w:val="1"/>
                    </w:numPr>
                  </w:pPr>
                  <w:r>
                    <w:t>GLFW</w:t>
                  </w:r>
                </w:p>
                <w:p w14:paraId="41657753" w14:textId="77777777" w:rsidR="00C233C2" w:rsidRDefault="00C233C2" w:rsidP="00C233C2">
                  <w:pPr>
                    <w:pStyle w:val="Prrafodelista"/>
                    <w:numPr>
                      <w:ilvl w:val="1"/>
                      <w:numId w:val="1"/>
                    </w:numPr>
                  </w:pPr>
                  <w:r>
                    <w:t>SFML</w:t>
                  </w:r>
                </w:p>
                <w:p w14:paraId="6C9F8CDB" w14:textId="77777777" w:rsidR="00C233C2" w:rsidRDefault="00C233C2" w:rsidP="00C233C2">
                  <w:pPr>
                    <w:pStyle w:val="Prrafodelista"/>
                    <w:numPr>
                      <w:ilvl w:val="0"/>
                      <w:numId w:val="1"/>
                    </w:numPr>
                  </w:pPr>
                  <w:r>
                    <w:t>DirectX11 (Framework)</w:t>
                  </w:r>
                </w:p>
                <w:p w14:paraId="3FEBA85E" w14:textId="77777777" w:rsidR="00C233C2" w:rsidRDefault="00C233C2" w:rsidP="00C233C2">
                  <w:pPr>
                    <w:pStyle w:val="Prrafodelista"/>
                    <w:numPr>
                      <w:ilvl w:val="0"/>
                      <w:numId w:val="1"/>
                    </w:numPr>
                  </w:pPr>
                  <w:proofErr w:type="spellStart"/>
                  <w:r>
                    <w:t>ImGui</w:t>
                  </w:r>
                  <w:proofErr w:type="spellEnd"/>
                </w:p>
                <w:p w14:paraId="3A9111F7" w14:textId="77777777" w:rsidR="00C233C2" w:rsidRDefault="00C233C2" w:rsidP="00C233C2">
                  <w:pPr>
                    <w:pStyle w:val="Prrafodelista"/>
                    <w:numPr>
                      <w:ilvl w:val="0"/>
                      <w:numId w:val="1"/>
                    </w:numPr>
                  </w:pPr>
                  <w:r>
                    <w:t>GLM</w:t>
                  </w:r>
                </w:p>
                <w:p w14:paraId="4EA6ECE6" w14:textId="0349A023" w:rsidR="00AD22CB" w:rsidRPr="00C233C2" w:rsidRDefault="00AD22CB" w:rsidP="00AD22CB">
                  <w:pPr>
                    <w:pStyle w:val="Prrafodelista"/>
                  </w:pPr>
                </w:p>
              </w:tc>
              <w:tc>
                <w:tcPr>
                  <w:tcW w:w="2997" w:type="dxa"/>
                </w:tcPr>
                <w:p w14:paraId="74DB09B8" w14:textId="77777777" w:rsidR="00C233C2" w:rsidRDefault="00C233C2" w:rsidP="00C233C2">
                  <w:pPr>
                    <w:pStyle w:val="Ttulo3"/>
                  </w:pPr>
                  <w:r>
                    <w:t>Source Controll</w:t>
                  </w:r>
                </w:p>
                <w:p w14:paraId="1210D3B4" w14:textId="77777777" w:rsidR="00C233C2" w:rsidRDefault="00C233C2" w:rsidP="00C233C2">
                  <w:pPr>
                    <w:pStyle w:val="Prrafodelista"/>
                    <w:numPr>
                      <w:ilvl w:val="0"/>
                      <w:numId w:val="2"/>
                    </w:numPr>
                  </w:pPr>
                  <w:r>
                    <w:t>Git</w:t>
                  </w:r>
                </w:p>
                <w:p w14:paraId="2A965D9C" w14:textId="77777777" w:rsidR="00C233C2" w:rsidRDefault="00C233C2" w:rsidP="00C233C2">
                  <w:pPr>
                    <w:pStyle w:val="Prrafodelista"/>
                    <w:numPr>
                      <w:ilvl w:val="1"/>
                      <w:numId w:val="2"/>
                    </w:numPr>
                  </w:pPr>
                  <w:proofErr w:type="spellStart"/>
                  <w:r>
                    <w:t>Console</w:t>
                  </w:r>
                  <w:proofErr w:type="spellEnd"/>
                </w:p>
                <w:p w14:paraId="6591EC82" w14:textId="77777777" w:rsidR="00C233C2" w:rsidRDefault="00C233C2" w:rsidP="00C233C2">
                  <w:pPr>
                    <w:pStyle w:val="Prrafodelista"/>
                    <w:numPr>
                      <w:ilvl w:val="1"/>
                      <w:numId w:val="2"/>
                    </w:numPr>
                  </w:pPr>
                  <w:proofErr w:type="spellStart"/>
                  <w:r>
                    <w:t>SourceTree</w:t>
                  </w:r>
                  <w:proofErr w:type="spellEnd"/>
                </w:p>
                <w:p w14:paraId="2A2B11F7" w14:textId="77777777" w:rsidR="00C233C2" w:rsidRDefault="00C233C2" w:rsidP="00C233C2">
                  <w:pPr>
                    <w:pStyle w:val="Prrafodelista"/>
                    <w:numPr>
                      <w:ilvl w:val="1"/>
                      <w:numId w:val="2"/>
                    </w:numPr>
                  </w:pPr>
                  <w:proofErr w:type="spellStart"/>
                  <w:r>
                    <w:t>GithubDektop</w:t>
                  </w:r>
                  <w:proofErr w:type="spellEnd"/>
                </w:p>
                <w:p w14:paraId="515D094C" w14:textId="77777777" w:rsidR="00C233C2" w:rsidRPr="00C233C2" w:rsidRDefault="00C233C2" w:rsidP="00C233C2">
                  <w:pPr>
                    <w:pStyle w:val="Prrafodelista"/>
                    <w:numPr>
                      <w:ilvl w:val="0"/>
                      <w:numId w:val="2"/>
                    </w:numPr>
                  </w:pPr>
                  <w:proofErr w:type="spellStart"/>
                  <w:r>
                    <w:t>Perforce</w:t>
                  </w:r>
                  <w:proofErr w:type="spellEnd"/>
                  <w:r>
                    <w:t xml:space="preserve"> (P4V)</w:t>
                  </w:r>
                </w:p>
              </w:tc>
            </w:tr>
            <w:tr w:rsidR="00C233C2" w14:paraId="3745991B" w14:textId="77777777" w:rsidTr="00AD22CB">
              <w:tc>
                <w:tcPr>
                  <w:tcW w:w="3011" w:type="dxa"/>
                </w:tcPr>
                <w:p w14:paraId="52F09B5D" w14:textId="77777777" w:rsidR="00C233C2" w:rsidRDefault="00C233C2" w:rsidP="00C233C2">
                  <w:pPr>
                    <w:pStyle w:val="Ttulo3"/>
                  </w:pPr>
                  <w:r>
                    <w:t>Software</w:t>
                  </w:r>
                </w:p>
                <w:p w14:paraId="73852D00" w14:textId="77777777" w:rsidR="00C233C2" w:rsidRDefault="00C233C2" w:rsidP="009047C5">
                  <w:pPr>
                    <w:pStyle w:val="Prrafodelista"/>
                    <w:numPr>
                      <w:ilvl w:val="0"/>
                      <w:numId w:val="4"/>
                    </w:numPr>
                  </w:pPr>
                  <w:r w:rsidRPr="009047C5">
                    <w:t>Visual Studio</w:t>
                  </w:r>
                </w:p>
                <w:p w14:paraId="571C609E" w14:textId="000BDACF" w:rsidR="009047C5" w:rsidRDefault="009047C5" w:rsidP="009047C5">
                  <w:pPr>
                    <w:pStyle w:val="Prrafodelista"/>
                    <w:numPr>
                      <w:ilvl w:val="0"/>
                      <w:numId w:val="4"/>
                    </w:numPr>
                  </w:pPr>
                  <w:r>
                    <w:t>Android Stud</w:t>
                  </w:r>
                  <w:r w:rsidR="00B66DAE">
                    <w:t>io</w:t>
                  </w:r>
                </w:p>
                <w:p w14:paraId="76B384E8" w14:textId="77777777" w:rsidR="009047C5" w:rsidRDefault="009047C5" w:rsidP="009047C5">
                  <w:pPr>
                    <w:pStyle w:val="Prrafodelista"/>
                    <w:numPr>
                      <w:ilvl w:val="0"/>
                      <w:numId w:val="4"/>
                    </w:numPr>
                  </w:pPr>
                  <w:proofErr w:type="spellStart"/>
                  <w:r>
                    <w:t>XCode</w:t>
                  </w:r>
                  <w:proofErr w:type="spellEnd"/>
                </w:p>
                <w:p w14:paraId="5FFEAD9E" w14:textId="77777777" w:rsidR="009047C5" w:rsidRPr="009047C5" w:rsidRDefault="009047C5" w:rsidP="009047C5">
                  <w:pPr>
                    <w:pStyle w:val="Prrafodelista"/>
                    <w:numPr>
                      <w:ilvl w:val="0"/>
                      <w:numId w:val="4"/>
                    </w:numPr>
                  </w:pPr>
                  <w:proofErr w:type="spellStart"/>
                  <w:r>
                    <w:t>GENie</w:t>
                  </w:r>
                  <w:proofErr w:type="spellEnd"/>
                </w:p>
                <w:p w14:paraId="4857719F" w14:textId="77777777" w:rsidR="00C233C2" w:rsidRDefault="00C233C2" w:rsidP="004D3011">
                  <w:pPr>
                    <w:rPr>
                      <w:color w:val="FFFFFF" w:themeColor="background1"/>
                    </w:rPr>
                  </w:pPr>
                </w:p>
              </w:tc>
              <w:tc>
                <w:tcPr>
                  <w:tcW w:w="2997" w:type="dxa"/>
                </w:tcPr>
                <w:p w14:paraId="5DAEB7D4" w14:textId="77777777" w:rsidR="00C233C2" w:rsidRDefault="009047C5" w:rsidP="009047C5">
                  <w:pPr>
                    <w:pStyle w:val="Ttulo3"/>
                  </w:pPr>
                  <w:r>
                    <w:t>Engines</w:t>
                  </w:r>
                </w:p>
                <w:p w14:paraId="12CF1C68" w14:textId="77777777" w:rsidR="009047C5" w:rsidRDefault="009047C5" w:rsidP="009047C5">
                  <w:pPr>
                    <w:pStyle w:val="Prrafodelista"/>
                    <w:numPr>
                      <w:ilvl w:val="0"/>
                      <w:numId w:val="5"/>
                    </w:numPr>
                  </w:pPr>
                  <w:proofErr w:type="spellStart"/>
                  <w:r>
                    <w:t>Unreal</w:t>
                  </w:r>
                  <w:proofErr w:type="spellEnd"/>
                  <w:r>
                    <w:t xml:space="preserve"> </w:t>
                  </w:r>
                  <w:proofErr w:type="spellStart"/>
                  <w:r>
                    <w:t>Engine</w:t>
                  </w:r>
                  <w:proofErr w:type="spellEnd"/>
                  <w:r>
                    <w:t xml:space="preserve"> 4</w:t>
                  </w:r>
                </w:p>
                <w:p w14:paraId="2E8173D6" w14:textId="77777777" w:rsidR="009047C5" w:rsidRPr="009047C5" w:rsidRDefault="009047C5" w:rsidP="009047C5">
                  <w:pPr>
                    <w:pStyle w:val="Prrafodelista"/>
                    <w:numPr>
                      <w:ilvl w:val="0"/>
                      <w:numId w:val="5"/>
                    </w:numPr>
                  </w:pPr>
                  <w:r>
                    <w:t>Unity</w:t>
                  </w:r>
                </w:p>
              </w:tc>
            </w:tr>
          </w:tbl>
          <w:p w14:paraId="040F7BC7" w14:textId="77777777" w:rsidR="00C233C2" w:rsidRDefault="00C233C2" w:rsidP="00C233C2"/>
          <w:p w14:paraId="610C2209" w14:textId="77777777" w:rsidR="00C233C2" w:rsidRPr="00C233C2" w:rsidRDefault="00C233C2" w:rsidP="00C233C2"/>
        </w:tc>
      </w:tr>
    </w:tbl>
    <w:p w14:paraId="129703E3" w14:textId="77777777" w:rsidR="0043117B" w:rsidRPr="00762C23" w:rsidRDefault="00FA38C1" w:rsidP="000C45FF">
      <w:pPr>
        <w:tabs>
          <w:tab w:val="left" w:pos="990"/>
        </w:tabs>
      </w:pPr>
    </w:p>
    <w:sectPr w:rsidR="0043117B" w:rsidRPr="00762C23" w:rsidSect="00FE4DB1">
      <w:headerReference w:type="default" r:id="rId19"/>
      <w:pgSz w:w="11906" w:h="16838" w:code="9"/>
      <w:pgMar w:top="0" w:right="720" w:bottom="0" w:left="720"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F3F29" w14:textId="77777777" w:rsidR="00FA38C1" w:rsidRDefault="00FA38C1" w:rsidP="000C45FF">
      <w:r>
        <w:separator/>
      </w:r>
    </w:p>
  </w:endnote>
  <w:endnote w:type="continuationSeparator" w:id="0">
    <w:p w14:paraId="4A6C321E" w14:textId="77777777" w:rsidR="00FA38C1" w:rsidRDefault="00FA38C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2668A" w14:textId="77777777" w:rsidR="00FA38C1" w:rsidRDefault="00FA38C1" w:rsidP="000C45FF">
      <w:r>
        <w:separator/>
      </w:r>
    </w:p>
  </w:footnote>
  <w:footnote w:type="continuationSeparator" w:id="0">
    <w:p w14:paraId="275E4D6C" w14:textId="77777777" w:rsidR="00FA38C1" w:rsidRDefault="00FA38C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9ECE7" w14:textId="77777777" w:rsidR="000C45FF" w:rsidRDefault="000C45FF">
    <w:pPr>
      <w:pStyle w:val="Encabezado"/>
    </w:pPr>
    <w:r>
      <w:rPr>
        <w:noProof/>
        <w:lang w:val="en-US" w:eastAsia="zh-CN"/>
      </w:rPr>
      <w:drawing>
        <wp:anchor distT="0" distB="0" distL="114300" distR="114300" simplePos="0" relativeHeight="251658240" behindDoc="1" locked="0" layoutInCell="1" allowOverlap="1" wp14:anchorId="18FB0EEC" wp14:editId="72783871">
          <wp:simplePos x="0" y="0"/>
          <wp:positionH relativeFrom="page">
            <wp:align>center</wp:align>
          </wp:positionH>
          <wp:positionV relativeFrom="page">
            <wp:align>center</wp:align>
          </wp:positionV>
          <wp:extent cx="7260336" cy="9628632"/>
          <wp:effectExtent l="0" t="0" r="0" b="0"/>
          <wp:wrapNone/>
          <wp:docPr id="28" name="Gráfico 28" descr="elemento deco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17D6"/>
    <w:multiLevelType w:val="hybridMultilevel"/>
    <w:tmpl w:val="69E0369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AB2EF2"/>
    <w:multiLevelType w:val="hybridMultilevel"/>
    <w:tmpl w:val="1EF88E26"/>
    <w:lvl w:ilvl="0" w:tplc="08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AF6666"/>
    <w:multiLevelType w:val="hybridMultilevel"/>
    <w:tmpl w:val="1420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831FD6"/>
    <w:multiLevelType w:val="hybridMultilevel"/>
    <w:tmpl w:val="145A4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D751F2"/>
    <w:multiLevelType w:val="hybridMultilevel"/>
    <w:tmpl w:val="347CE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9E"/>
    <w:rsid w:val="00036450"/>
    <w:rsid w:val="000C45FF"/>
    <w:rsid w:val="000E3FD1"/>
    <w:rsid w:val="000E7204"/>
    <w:rsid w:val="00112054"/>
    <w:rsid w:val="001525E1"/>
    <w:rsid w:val="00180329"/>
    <w:rsid w:val="0019001F"/>
    <w:rsid w:val="001A74A5"/>
    <w:rsid w:val="001B2ABD"/>
    <w:rsid w:val="001E0391"/>
    <w:rsid w:val="001E1759"/>
    <w:rsid w:val="001F1ECC"/>
    <w:rsid w:val="002400EB"/>
    <w:rsid w:val="00256CF7"/>
    <w:rsid w:val="0029255F"/>
    <w:rsid w:val="002F32B6"/>
    <w:rsid w:val="0030481B"/>
    <w:rsid w:val="0031265A"/>
    <w:rsid w:val="0037121F"/>
    <w:rsid w:val="004071FC"/>
    <w:rsid w:val="00445947"/>
    <w:rsid w:val="004813B3"/>
    <w:rsid w:val="00496591"/>
    <w:rsid w:val="004C63E4"/>
    <w:rsid w:val="004D3011"/>
    <w:rsid w:val="00525F32"/>
    <w:rsid w:val="005262AC"/>
    <w:rsid w:val="005E39D5"/>
    <w:rsid w:val="00600670"/>
    <w:rsid w:val="0062123A"/>
    <w:rsid w:val="00646E75"/>
    <w:rsid w:val="006771D0"/>
    <w:rsid w:val="006A178A"/>
    <w:rsid w:val="00715FCB"/>
    <w:rsid w:val="00743101"/>
    <w:rsid w:val="00762C23"/>
    <w:rsid w:val="007867A0"/>
    <w:rsid w:val="007927F5"/>
    <w:rsid w:val="00802CA0"/>
    <w:rsid w:val="00854DE4"/>
    <w:rsid w:val="009047C5"/>
    <w:rsid w:val="009272AA"/>
    <w:rsid w:val="00A2118D"/>
    <w:rsid w:val="00AD22CB"/>
    <w:rsid w:val="00AD76E2"/>
    <w:rsid w:val="00B20152"/>
    <w:rsid w:val="00B66DAE"/>
    <w:rsid w:val="00B70850"/>
    <w:rsid w:val="00BF751F"/>
    <w:rsid w:val="00C066B6"/>
    <w:rsid w:val="00C233C2"/>
    <w:rsid w:val="00C2719E"/>
    <w:rsid w:val="00C37BA1"/>
    <w:rsid w:val="00C4674C"/>
    <w:rsid w:val="00C506CF"/>
    <w:rsid w:val="00C72BED"/>
    <w:rsid w:val="00C9578B"/>
    <w:rsid w:val="00D2522B"/>
    <w:rsid w:val="00D5459D"/>
    <w:rsid w:val="00DD172A"/>
    <w:rsid w:val="00E25A26"/>
    <w:rsid w:val="00E4381A"/>
    <w:rsid w:val="00E55D74"/>
    <w:rsid w:val="00EA378C"/>
    <w:rsid w:val="00F60274"/>
    <w:rsid w:val="00F77FB9"/>
    <w:rsid w:val="00FA38C1"/>
    <w:rsid w:val="00FB068F"/>
    <w:rsid w:val="00FE4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A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BA1"/>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Ttulo3">
    <w:name w:val="heading 3"/>
    <w:basedOn w:val="Normal"/>
    <w:next w:val="Normal"/>
    <w:link w:val="Ttulo3C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3011"/>
    <w:rPr>
      <w:rFonts w:asciiTheme="majorHAnsi" w:eastAsiaTheme="majorEastAsia" w:hAnsiTheme="majorHAnsi" w:cstheme="majorBidi"/>
      <w:b/>
      <w:bCs/>
      <w:caps/>
      <w:sz w:val="22"/>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C37BA1"/>
    <w:rPr>
      <w:color w:val="DD8047" w:themeColor="accent2"/>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semiHidden/>
    <w:rsid w:val="000C45FF"/>
    <w:pPr>
      <w:tabs>
        <w:tab w:val="center" w:pos="4680"/>
        <w:tab w:val="right" w:pos="9360"/>
      </w:tabs>
    </w:pPr>
  </w:style>
  <w:style w:type="character" w:customStyle="1" w:styleId="EncabezadoCar">
    <w:name w:val="Encabezado Car"/>
    <w:basedOn w:val="Fuentedeprrafopredeter"/>
    <w:link w:val="Encabezado"/>
    <w:uiPriority w:val="99"/>
    <w:semiHidden/>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D5459D"/>
    <w:rPr>
      <w:rFonts w:asciiTheme="majorHAnsi" w:eastAsiaTheme="majorEastAsia" w:hAnsiTheme="majorHAnsi" w:cstheme="majorBidi"/>
      <w:b/>
      <w:caps/>
      <w:color w:val="548AB7" w:themeColor="accent1" w:themeShade="BF"/>
      <w:sz w:val="22"/>
    </w:rPr>
  </w:style>
  <w:style w:type="paragraph" w:styleId="Textodeglobo">
    <w:name w:val="Balloon Text"/>
    <w:basedOn w:val="Normal"/>
    <w:link w:val="TextodegloboCar"/>
    <w:uiPriority w:val="99"/>
    <w:semiHidden/>
    <w:unhideWhenUsed/>
    <w:rsid w:val="00EA378C"/>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78C"/>
    <w:rPr>
      <w:rFonts w:ascii="Tahoma" w:hAnsi="Tahoma" w:cs="Tahoma"/>
      <w:sz w:val="16"/>
      <w:szCs w:val="16"/>
    </w:rPr>
  </w:style>
  <w:style w:type="paragraph" w:styleId="Prrafodelista">
    <w:name w:val="List Paragraph"/>
    <w:basedOn w:val="Normal"/>
    <w:uiPriority w:val="34"/>
    <w:qFormat/>
    <w:rsid w:val="00C233C2"/>
    <w:pPr>
      <w:ind w:left="720"/>
      <w:contextualSpacing/>
    </w:pPr>
  </w:style>
  <w:style w:type="character" w:styleId="Mencinsinresolver">
    <w:name w:val="Unresolved Mention"/>
    <w:basedOn w:val="Fuentedeprrafopredeter"/>
    <w:uiPriority w:val="99"/>
    <w:semiHidden/>
    <w:unhideWhenUsed/>
    <w:rsid w:val="009047C5"/>
    <w:rPr>
      <w:color w:val="605E5C"/>
      <w:shd w:val="clear" w:color="auto" w:fill="E1DFDD"/>
    </w:rPr>
  </w:style>
  <w:style w:type="character" w:styleId="Hipervnculovisitado">
    <w:name w:val="FollowedHyperlink"/>
    <w:basedOn w:val="Fuentedeprrafopredeter"/>
    <w:uiPriority w:val="99"/>
    <w:semiHidden/>
    <w:unhideWhenUsed/>
    <w:rsid w:val="009047C5"/>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basamo@esat-alumni.com" TargetMode="Externa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rebasamo.github.io/" TargetMode="Externa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Layout" Target="diagrams/layout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Data\Roaming\Microsoft\Templates\Curr&#237;culum%20v&#237;tae%20azul%20y%20gri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1CF83E-3E60-4FBC-8BF9-BEBCD0B41D55}"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EC94D0F8-7797-4A4F-897B-C41F7AB337FE}">
      <dgm:prSet phldrT="[Texto]"/>
      <dgm:spPr/>
      <dgm:t>
        <a:bodyPr/>
        <a:lstStyle/>
        <a:p>
          <a:r>
            <a:rPr lang="en-GB"/>
            <a:t>High</a:t>
          </a:r>
        </a:p>
      </dgm:t>
    </dgm:pt>
    <dgm:pt modelId="{3E4EF9CC-A8A7-49E6-838F-389A4D8D794B}" type="parTrans" cxnId="{760A2907-9A0F-4116-9EA5-131A6B5C293B}">
      <dgm:prSet/>
      <dgm:spPr/>
      <dgm:t>
        <a:bodyPr/>
        <a:lstStyle/>
        <a:p>
          <a:endParaRPr lang="en-GB"/>
        </a:p>
      </dgm:t>
    </dgm:pt>
    <dgm:pt modelId="{43B13312-8D39-463F-B888-C498CE761F07}" type="sibTrans" cxnId="{760A2907-9A0F-4116-9EA5-131A6B5C293B}">
      <dgm:prSet/>
      <dgm:spPr/>
      <dgm:t>
        <a:bodyPr/>
        <a:lstStyle/>
        <a:p>
          <a:endParaRPr lang="en-GB"/>
        </a:p>
      </dgm:t>
    </dgm:pt>
    <dgm:pt modelId="{618E2809-15C9-4A29-84BD-CFC6688CF063}">
      <dgm:prSet phldrT="[Texto]"/>
      <dgm:spPr/>
      <dgm:t>
        <a:bodyPr/>
        <a:lstStyle/>
        <a:p>
          <a:r>
            <a:rPr lang="en-GB"/>
            <a:t>C#</a:t>
          </a:r>
        </a:p>
      </dgm:t>
    </dgm:pt>
    <dgm:pt modelId="{D519BE44-1D1C-4B22-B15D-DF5ED20EC91D}" type="parTrans" cxnId="{287246CF-FE63-413B-A05C-DAE14359160E}">
      <dgm:prSet/>
      <dgm:spPr/>
      <dgm:t>
        <a:bodyPr/>
        <a:lstStyle/>
        <a:p>
          <a:endParaRPr lang="en-GB"/>
        </a:p>
      </dgm:t>
    </dgm:pt>
    <dgm:pt modelId="{0C5700F7-A96C-4BD7-A723-04063B2D5C37}" type="sibTrans" cxnId="{287246CF-FE63-413B-A05C-DAE14359160E}">
      <dgm:prSet/>
      <dgm:spPr/>
      <dgm:t>
        <a:bodyPr/>
        <a:lstStyle/>
        <a:p>
          <a:endParaRPr lang="en-GB"/>
        </a:p>
      </dgm:t>
    </dgm:pt>
    <dgm:pt modelId="{511DF1F0-53E5-4A2C-A10C-22D531E6E895}">
      <dgm:prSet phldrT="[Texto]"/>
      <dgm:spPr/>
      <dgm:t>
        <a:bodyPr/>
        <a:lstStyle/>
        <a:p>
          <a:r>
            <a:rPr lang="en-GB"/>
            <a:t>Medium</a:t>
          </a:r>
        </a:p>
      </dgm:t>
    </dgm:pt>
    <dgm:pt modelId="{4DE61FF0-1071-4D3C-8565-FBDFF90849CE}" type="parTrans" cxnId="{60824C19-E96B-40F6-903C-83437E684F6A}">
      <dgm:prSet/>
      <dgm:spPr/>
      <dgm:t>
        <a:bodyPr/>
        <a:lstStyle/>
        <a:p>
          <a:endParaRPr lang="en-GB"/>
        </a:p>
      </dgm:t>
    </dgm:pt>
    <dgm:pt modelId="{0A3CDA73-5BF6-4226-81D6-01D94FBC4DEF}" type="sibTrans" cxnId="{60824C19-E96B-40F6-903C-83437E684F6A}">
      <dgm:prSet/>
      <dgm:spPr/>
      <dgm:t>
        <a:bodyPr/>
        <a:lstStyle/>
        <a:p>
          <a:endParaRPr lang="en-GB"/>
        </a:p>
      </dgm:t>
    </dgm:pt>
    <dgm:pt modelId="{366F27C8-776B-466F-BE22-E3C5D25E9A3A}">
      <dgm:prSet phldrT="[Texto]"/>
      <dgm:spPr/>
      <dgm:t>
        <a:bodyPr/>
        <a:lstStyle/>
        <a:p>
          <a:r>
            <a:rPr lang="en-GB"/>
            <a:t>ARM-ASM</a:t>
          </a:r>
        </a:p>
      </dgm:t>
    </dgm:pt>
    <dgm:pt modelId="{EC26E17B-19B5-4E1D-8497-67BCEC063C8B}" type="parTrans" cxnId="{D6BE1D76-0550-4525-AC9D-96033105CC17}">
      <dgm:prSet/>
      <dgm:spPr/>
      <dgm:t>
        <a:bodyPr/>
        <a:lstStyle/>
        <a:p>
          <a:endParaRPr lang="en-GB"/>
        </a:p>
      </dgm:t>
    </dgm:pt>
    <dgm:pt modelId="{FA452434-0035-4293-ACCF-6B63E5C55838}" type="sibTrans" cxnId="{D6BE1D76-0550-4525-AC9D-96033105CC17}">
      <dgm:prSet/>
      <dgm:spPr/>
      <dgm:t>
        <a:bodyPr/>
        <a:lstStyle/>
        <a:p>
          <a:endParaRPr lang="en-GB"/>
        </a:p>
      </dgm:t>
    </dgm:pt>
    <dgm:pt modelId="{BDB60E73-0425-4E7E-903D-A9ECC79DA7A5}">
      <dgm:prSet phldrT="[Texto]"/>
      <dgm:spPr/>
      <dgm:t>
        <a:bodyPr/>
        <a:lstStyle/>
        <a:p>
          <a:r>
            <a:rPr lang="en-GB"/>
            <a:t>Scripting</a:t>
          </a:r>
        </a:p>
      </dgm:t>
    </dgm:pt>
    <dgm:pt modelId="{4D675B9D-54D8-4B10-BBF3-E10E5C941623}" type="parTrans" cxnId="{82AD494B-91DC-4F35-B297-C0F86C48A454}">
      <dgm:prSet/>
      <dgm:spPr/>
      <dgm:t>
        <a:bodyPr/>
        <a:lstStyle/>
        <a:p>
          <a:endParaRPr lang="en-GB"/>
        </a:p>
      </dgm:t>
    </dgm:pt>
    <dgm:pt modelId="{444A09E9-3187-475E-881C-D24FAAD22806}" type="sibTrans" cxnId="{82AD494B-91DC-4F35-B297-C0F86C48A454}">
      <dgm:prSet/>
      <dgm:spPr/>
      <dgm:t>
        <a:bodyPr/>
        <a:lstStyle/>
        <a:p>
          <a:endParaRPr lang="en-GB"/>
        </a:p>
      </dgm:t>
    </dgm:pt>
    <dgm:pt modelId="{256536CE-830E-4CE3-8983-FFFAC9ACCE44}">
      <dgm:prSet phldrT="[Texto]"/>
      <dgm:spPr/>
      <dgm:t>
        <a:bodyPr/>
        <a:lstStyle/>
        <a:p>
          <a:r>
            <a:rPr lang="en-GB"/>
            <a:t>Low</a:t>
          </a:r>
        </a:p>
      </dgm:t>
    </dgm:pt>
    <dgm:pt modelId="{1257C9C5-6437-472A-B39B-AFDC0CC9899B}" type="parTrans" cxnId="{3A85B7AD-EF17-4FA5-990D-B311CDA626BD}">
      <dgm:prSet/>
      <dgm:spPr/>
      <dgm:t>
        <a:bodyPr/>
        <a:lstStyle/>
        <a:p>
          <a:endParaRPr lang="en-GB"/>
        </a:p>
      </dgm:t>
    </dgm:pt>
    <dgm:pt modelId="{1FE063CA-CB01-4CB7-8D78-47EB40D0D9F1}" type="sibTrans" cxnId="{3A85B7AD-EF17-4FA5-990D-B311CDA626BD}">
      <dgm:prSet/>
      <dgm:spPr/>
      <dgm:t>
        <a:bodyPr/>
        <a:lstStyle/>
        <a:p>
          <a:endParaRPr lang="en-GB"/>
        </a:p>
      </dgm:t>
    </dgm:pt>
    <dgm:pt modelId="{74C5145B-F7BC-45C1-8706-DF7F0FA939B9}">
      <dgm:prSet phldrT="[Texto]"/>
      <dgm:spPr/>
      <dgm:t>
        <a:bodyPr/>
        <a:lstStyle/>
        <a:p>
          <a:r>
            <a:rPr lang="en-GB"/>
            <a:t>Java</a:t>
          </a:r>
        </a:p>
      </dgm:t>
    </dgm:pt>
    <dgm:pt modelId="{4A8A5F41-E8CC-489B-8241-13AC85360AA1}" type="parTrans" cxnId="{3EA4E580-CB56-4FB3-A77B-728244DF6F99}">
      <dgm:prSet/>
      <dgm:spPr/>
      <dgm:t>
        <a:bodyPr/>
        <a:lstStyle/>
        <a:p>
          <a:endParaRPr lang="en-GB"/>
        </a:p>
      </dgm:t>
    </dgm:pt>
    <dgm:pt modelId="{555C54C9-B987-480C-87CB-C0C31A169912}" type="sibTrans" cxnId="{3EA4E580-CB56-4FB3-A77B-728244DF6F99}">
      <dgm:prSet/>
      <dgm:spPr/>
      <dgm:t>
        <a:bodyPr/>
        <a:lstStyle/>
        <a:p>
          <a:endParaRPr lang="en-GB"/>
        </a:p>
      </dgm:t>
    </dgm:pt>
    <dgm:pt modelId="{9D21E065-6ECF-4348-9231-F2D5CE81414B}">
      <dgm:prSet phldrT="[Texto]"/>
      <dgm:spPr/>
      <dgm:t>
        <a:bodyPr/>
        <a:lstStyle/>
        <a:p>
          <a:r>
            <a:rPr lang="en-GB"/>
            <a:t>JavaScript</a:t>
          </a:r>
        </a:p>
      </dgm:t>
    </dgm:pt>
    <dgm:pt modelId="{BDF580B9-6BFB-4D84-B858-760F93488B7C}" type="parTrans" cxnId="{8DE9ECC8-1ADA-4535-BDD7-7290FA8C1620}">
      <dgm:prSet/>
      <dgm:spPr/>
      <dgm:t>
        <a:bodyPr/>
        <a:lstStyle/>
        <a:p>
          <a:endParaRPr lang="en-GB"/>
        </a:p>
      </dgm:t>
    </dgm:pt>
    <dgm:pt modelId="{210B612B-B44A-474F-91BE-0E68B66B92EA}" type="sibTrans" cxnId="{8DE9ECC8-1ADA-4535-BDD7-7290FA8C1620}">
      <dgm:prSet/>
      <dgm:spPr/>
      <dgm:t>
        <a:bodyPr/>
        <a:lstStyle/>
        <a:p>
          <a:endParaRPr lang="en-GB"/>
        </a:p>
      </dgm:t>
    </dgm:pt>
    <dgm:pt modelId="{E45262D0-36F7-4489-8668-01AF7CDF3342}">
      <dgm:prSet phldrT="[Texto]"/>
      <dgm:spPr/>
      <dgm:t>
        <a:bodyPr/>
        <a:lstStyle/>
        <a:p>
          <a:r>
            <a:rPr lang="en-GB"/>
            <a:t>GLSL</a:t>
          </a:r>
        </a:p>
      </dgm:t>
    </dgm:pt>
    <dgm:pt modelId="{A2FC2B39-FB75-4DEF-AD1C-C5F9237E2968}" type="parTrans" cxnId="{53B46032-E184-4776-A3AF-873E59B9A794}">
      <dgm:prSet/>
      <dgm:spPr/>
      <dgm:t>
        <a:bodyPr/>
        <a:lstStyle/>
        <a:p>
          <a:endParaRPr lang="en-GB"/>
        </a:p>
      </dgm:t>
    </dgm:pt>
    <dgm:pt modelId="{9792A1A9-718C-4DF9-BEFB-38FC2D01B316}" type="sibTrans" cxnId="{53B46032-E184-4776-A3AF-873E59B9A794}">
      <dgm:prSet/>
      <dgm:spPr/>
      <dgm:t>
        <a:bodyPr/>
        <a:lstStyle/>
        <a:p>
          <a:endParaRPr lang="en-GB"/>
        </a:p>
      </dgm:t>
    </dgm:pt>
    <dgm:pt modelId="{FE99335D-40F2-4D73-A13E-57AC7D204CCC}">
      <dgm:prSet phldrT="[Texto]"/>
      <dgm:spPr/>
      <dgm:t>
        <a:bodyPr/>
        <a:lstStyle/>
        <a:p>
          <a:r>
            <a:rPr lang="en-GB"/>
            <a:t>  Python</a:t>
          </a:r>
        </a:p>
      </dgm:t>
    </dgm:pt>
    <dgm:pt modelId="{C39BB219-F16E-49FD-9B7F-27E31F8A5D76}" type="parTrans" cxnId="{5D741C85-4B00-460F-86C6-3CB656FF7B21}">
      <dgm:prSet/>
      <dgm:spPr/>
      <dgm:t>
        <a:bodyPr/>
        <a:lstStyle/>
        <a:p>
          <a:endParaRPr lang="en-GB"/>
        </a:p>
      </dgm:t>
    </dgm:pt>
    <dgm:pt modelId="{4285CB41-D377-4218-B135-DF4267C968A6}" type="sibTrans" cxnId="{5D741C85-4B00-460F-86C6-3CB656FF7B21}">
      <dgm:prSet/>
      <dgm:spPr/>
      <dgm:t>
        <a:bodyPr/>
        <a:lstStyle/>
        <a:p>
          <a:endParaRPr lang="en-GB"/>
        </a:p>
      </dgm:t>
    </dgm:pt>
    <dgm:pt modelId="{D24618DF-2C01-459F-945F-526170E10292}">
      <dgm:prSet phldrT="[Texto]"/>
      <dgm:spPr/>
      <dgm:t>
        <a:bodyPr/>
        <a:lstStyle/>
        <a:p>
          <a:r>
            <a:rPr lang="en-GB"/>
            <a:t>  Lua</a:t>
          </a:r>
        </a:p>
      </dgm:t>
    </dgm:pt>
    <dgm:pt modelId="{6C730C60-ED09-4D75-A2BA-0E65D5462DBB}" type="parTrans" cxnId="{3469F81F-E2ED-4938-8C5E-24A2F20D2263}">
      <dgm:prSet/>
      <dgm:spPr/>
      <dgm:t>
        <a:bodyPr/>
        <a:lstStyle/>
        <a:p>
          <a:endParaRPr lang="en-GB"/>
        </a:p>
      </dgm:t>
    </dgm:pt>
    <dgm:pt modelId="{862C995D-D993-497A-8687-8756D411723B}" type="sibTrans" cxnId="{3469F81F-E2ED-4938-8C5E-24A2F20D2263}">
      <dgm:prSet/>
      <dgm:spPr/>
      <dgm:t>
        <a:bodyPr/>
        <a:lstStyle/>
        <a:p>
          <a:endParaRPr lang="en-GB"/>
        </a:p>
      </dgm:t>
    </dgm:pt>
    <dgm:pt modelId="{E947BD35-BB3A-4049-9D0C-3C1C94C583DC}">
      <dgm:prSet phldrT="[Texto]"/>
      <dgm:spPr/>
      <dgm:t>
        <a:bodyPr/>
        <a:lstStyle/>
        <a:p>
          <a:r>
            <a:rPr lang="en-GB"/>
            <a:t>HLSL</a:t>
          </a:r>
        </a:p>
      </dgm:t>
    </dgm:pt>
    <dgm:pt modelId="{1CD7FD13-3D85-4DAE-9DD1-5C9F63F2F51B}" type="parTrans" cxnId="{EF5283E9-EABD-4D9B-A191-876E7FBC87AC}">
      <dgm:prSet/>
      <dgm:spPr/>
      <dgm:t>
        <a:bodyPr/>
        <a:lstStyle/>
        <a:p>
          <a:endParaRPr lang="en-GB"/>
        </a:p>
      </dgm:t>
    </dgm:pt>
    <dgm:pt modelId="{F12081AC-7203-4828-A726-2AA49A53D43B}" type="sibTrans" cxnId="{EF5283E9-EABD-4D9B-A191-876E7FBC87AC}">
      <dgm:prSet/>
      <dgm:spPr/>
      <dgm:t>
        <a:bodyPr/>
        <a:lstStyle/>
        <a:p>
          <a:endParaRPr lang="en-GB"/>
        </a:p>
      </dgm:t>
    </dgm:pt>
    <dgm:pt modelId="{7591AE3A-A8D3-426F-83C6-089A5BA48DD1}">
      <dgm:prSet phldrT="[Texto]"/>
      <dgm:spPr/>
      <dgm:t>
        <a:bodyPr/>
        <a:lstStyle/>
        <a:p>
          <a:r>
            <a:rPr lang="en-GB"/>
            <a:t>Swift</a:t>
          </a:r>
        </a:p>
      </dgm:t>
    </dgm:pt>
    <dgm:pt modelId="{04349C73-8535-4DAD-B0A5-C5E19A5470CB}" type="parTrans" cxnId="{12302C2F-27B4-45FB-8AF4-F32F60D6E96C}">
      <dgm:prSet/>
      <dgm:spPr/>
      <dgm:t>
        <a:bodyPr/>
        <a:lstStyle/>
        <a:p>
          <a:endParaRPr lang="en-GB"/>
        </a:p>
      </dgm:t>
    </dgm:pt>
    <dgm:pt modelId="{6AA34E50-386D-4E99-8FB0-A6B423943159}" type="sibTrans" cxnId="{12302C2F-27B4-45FB-8AF4-F32F60D6E96C}">
      <dgm:prSet/>
      <dgm:spPr/>
      <dgm:t>
        <a:bodyPr/>
        <a:lstStyle/>
        <a:p>
          <a:endParaRPr lang="en-GB"/>
        </a:p>
      </dgm:t>
    </dgm:pt>
    <dgm:pt modelId="{8C4E1172-C22E-44B8-BDF4-78B89B62FAD2}">
      <dgm:prSet phldrT="[Texto]"/>
      <dgm:spPr/>
      <dgm:t>
        <a:bodyPr/>
        <a:lstStyle/>
        <a:p>
          <a:r>
            <a:rPr lang="en-GB"/>
            <a:t>C/C++</a:t>
          </a:r>
        </a:p>
      </dgm:t>
    </dgm:pt>
    <dgm:pt modelId="{76F57BCB-714A-4B4A-A10F-C2FFF871D61A}" type="sibTrans" cxnId="{34A3E66A-9910-4C04-987F-943899EAC5B3}">
      <dgm:prSet/>
      <dgm:spPr/>
      <dgm:t>
        <a:bodyPr/>
        <a:lstStyle/>
        <a:p>
          <a:endParaRPr lang="en-GB"/>
        </a:p>
      </dgm:t>
    </dgm:pt>
    <dgm:pt modelId="{30786D5B-705F-4C59-916D-2D12C9154F0C}" type="parTrans" cxnId="{34A3E66A-9910-4C04-987F-943899EAC5B3}">
      <dgm:prSet/>
      <dgm:spPr/>
      <dgm:t>
        <a:bodyPr/>
        <a:lstStyle/>
        <a:p>
          <a:endParaRPr lang="en-GB"/>
        </a:p>
      </dgm:t>
    </dgm:pt>
    <dgm:pt modelId="{0069D0E4-9069-48B0-BA06-8B9B5564E711}" type="pres">
      <dgm:prSet presAssocID="{681CF83E-3E60-4FBC-8BF9-BEBCD0B41D55}" presName="Name0" presStyleCnt="0">
        <dgm:presLayoutVars>
          <dgm:dir/>
          <dgm:animLvl val="lvl"/>
          <dgm:resizeHandles val="exact"/>
        </dgm:presLayoutVars>
      </dgm:prSet>
      <dgm:spPr/>
    </dgm:pt>
    <dgm:pt modelId="{4B79CF0D-0870-4A73-8DF4-3BA540370D35}" type="pres">
      <dgm:prSet presAssocID="{EC94D0F8-7797-4A4F-897B-C41F7AB337FE}" presName="composite" presStyleCnt="0"/>
      <dgm:spPr/>
    </dgm:pt>
    <dgm:pt modelId="{E948CE6D-B892-4E7F-B413-D070AF7E0FAE}" type="pres">
      <dgm:prSet presAssocID="{EC94D0F8-7797-4A4F-897B-C41F7AB337FE}" presName="parTx" presStyleLbl="alignNode1" presStyleIdx="0" presStyleCnt="3">
        <dgm:presLayoutVars>
          <dgm:chMax val="0"/>
          <dgm:chPref val="0"/>
          <dgm:bulletEnabled val="1"/>
        </dgm:presLayoutVars>
      </dgm:prSet>
      <dgm:spPr/>
    </dgm:pt>
    <dgm:pt modelId="{4B7229A3-D09B-4EFA-A024-FB3FF9109888}" type="pres">
      <dgm:prSet presAssocID="{EC94D0F8-7797-4A4F-897B-C41F7AB337FE}" presName="desTx" presStyleLbl="alignAccFollowNode1" presStyleIdx="0" presStyleCnt="3">
        <dgm:presLayoutVars>
          <dgm:bulletEnabled val="1"/>
        </dgm:presLayoutVars>
      </dgm:prSet>
      <dgm:spPr/>
    </dgm:pt>
    <dgm:pt modelId="{95E2A9A1-88D7-4FD6-A5A5-7A5D00D16FA1}" type="pres">
      <dgm:prSet presAssocID="{43B13312-8D39-463F-B888-C498CE761F07}" presName="space" presStyleCnt="0"/>
      <dgm:spPr/>
    </dgm:pt>
    <dgm:pt modelId="{96BF768D-42DC-4167-A718-D2F87B5A171E}" type="pres">
      <dgm:prSet presAssocID="{511DF1F0-53E5-4A2C-A10C-22D531E6E895}" presName="composite" presStyleCnt="0"/>
      <dgm:spPr/>
    </dgm:pt>
    <dgm:pt modelId="{0132560D-2E10-4E09-B12F-664BF95E7FE0}" type="pres">
      <dgm:prSet presAssocID="{511DF1F0-53E5-4A2C-A10C-22D531E6E895}" presName="parTx" presStyleLbl="alignNode1" presStyleIdx="1" presStyleCnt="3">
        <dgm:presLayoutVars>
          <dgm:chMax val="0"/>
          <dgm:chPref val="0"/>
          <dgm:bulletEnabled val="1"/>
        </dgm:presLayoutVars>
      </dgm:prSet>
      <dgm:spPr/>
    </dgm:pt>
    <dgm:pt modelId="{E8694575-411E-49AE-8282-91A073A16AD0}" type="pres">
      <dgm:prSet presAssocID="{511DF1F0-53E5-4A2C-A10C-22D531E6E895}" presName="desTx" presStyleLbl="alignAccFollowNode1" presStyleIdx="1" presStyleCnt="3">
        <dgm:presLayoutVars>
          <dgm:bulletEnabled val="1"/>
        </dgm:presLayoutVars>
      </dgm:prSet>
      <dgm:spPr/>
    </dgm:pt>
    <dgm:pt modelId="{4E213F38-F5E4-48F7-AA88-FD492B9528B0}" type="pres">
      <dgm:prSet presAssocID="{0A3CDA73-5BF6-4226-81D6-01D94FBC4DEF}" presName="space" presStyleCnt="0"/>
      <dgm:spPr/>
    </dgm:pt>
    <dgm:pt modelId="{249F12B6-6F6B-4FC4-A8D6-609D27BC721C}" type="pres">
      <dgm:prSet presAssocID="{256536CE-830E-4CE3-8983-FFFAC9ACCE44}" presName="composite" presStyleCnt="0"/>
      <dgm:spPr/>
    </dgm:pt>
    <dgm:pt modelId="{DF1082FA-85A4-413E-A35C-228122269F0C}" type="pres">
      <dgm:prSet presAssocID="{256536CE-830E-4CE3-8983-FFFAC9ACCE44}" presName="parTx" presStyleLbl="alignNode1" presStyleIdx="2" presStyleCnt="3">
        <dgm:presLayoutVars>
          <dgm:chMax val="0"/>
          <dgm:chPref val="0"/>
          <dgm:bulletEnabled val="1"/>
        </dgm:presLayoutVars>
      </dgm:prSet>
      <dgm:spPr/>
    </dgm:pt>
    <dgm:pt modelId="{93EE1F7F-A813-4D69-A781-4B470309349F}" type="pres">
      <dgm:prSet presAssocID="{256536CE-830E-4CE3-8983-FFFAC9ACCE44}" presName="desTx" presStyleLbl="alignAccFollowNode1" presStyleIdx="2" presStyleCnt="3">
        <dgm:presLayoutVars>
          <dgm:bulletEnabled val="1"/>
        </dgm:presLayoutVars>
      </dgm:prSet>
      <dgm:spPr/>
    </dgm:pt>
  </dgm:ptLst>
  <dgm:cxnLst>
    <dgm:cxn modelId="{6C1D6801-C609-49DB-802F-146DFBBA7ED4}" type="presOf" srcId="{E45262D0-36F7-4489-8668-01AF7CDF3342}" destId="{4B7229A3-D09B-4EFA-A024-FB3FF9109888}" srcOrd="0" destOrd="2" presId="urn:microsoft.com/office/officeart/2005/8/layout/hList1"/>
    <dgm:cxn modelId="{760A2907-9A0F-4116-9EA5-131A6B5C293B}" srcId="{681CF83E-3E60-4FBC-8BF9-BEBCD0B41D55}" destId="{EC94D0F8-7797-4A4F-897B-C41F7AB337FE}" srcOrd="0" destOrd="0" parTransId="{3E4EF9CC-A8A7-49E6-838F-389A4D8D794B}" sibTransId="{43B13312-8D39-463F-B888-C498CE761F07}"/>
    <dgm:cxn modelId="{60824C19-E96B-40F6-903C-83437E684F6A}" srcId="{681CF83E-3E60-4FBC-8BF9-BEBCD0B41D55}" destId="{511DF1F0-53E5-4A2C-A10C-22D531E6E895}" srcOrd="1" destOrd="0" parTransId="{4DE61FF0-1071-4D3C-8565-FBDFF90849CE}" sibTransId="{0A3CDA73-5BF6-4226-81D6-01D94FBC4DEF}"/>
    <dgm:cxn modelId="{EBB3E81D-5E6E-4CEE-8E2A-1008C3D3D8CE}" type="presOf" srcId="{366F27C8-776B-466F-BE22-E3C5D25E9A3A}" destId="{E8694575-411E-49AE-8282-91A073A16AD0}" srcOrd="0" destOrd="0" presId="urn:microsoft.com/office/officeart/2005/8/layout/hList1"/>
    <dgm:cxn modelId="{3469F81F-E2ED-4938-8C5E-24A2F20D2263}" srcId="{BDB60E73-0425-4E7E-903D-A9ECC79DA7A5}" destId="{D24618DF-2C01-459F-945F-526170E10292}" srcOrd="1" destOrd="0" parTransId="{6C730C60-ED09-4D75-A2BA-0E65D5462DBB}" sibTransId="{862C995D-D993-497A-8687-8756D411723B}"/>
    <dgm:cxn modelId="{12302C2F-27B4-45FB-8AF4-F32F60D6E96C}" srcId="{511DF1F0-53E5-4A2C-A10C-22D531E6E895}" destId="{7591AE3A-A8D3-426F-83C6-089A5BA48DD1}" srcOrd="3" destOrd="0" parTransId="{04349C73-8535-4DAD-B0A5-C5E19A5470CB}" sibTransId="{6AA34E50-386D-4E99-8FB0-A6B423943159}"/>
    <dgm:cxn modelId="{5C4DF530-8A31-41F5-8F39-408505CB67FE}" type="presOf" srcId="{7591AE3A-A8D3-426F-83C6-089A5BA48DD1}" destId="{E8694575-411E-49AE-8282-91A073A16AD0}" srcOrd="0" destOrd="5" presId="urn:microsoft.com/office/officeart/2005/8/layout/hList1"/>
    <dgm:cxn modelId="{53B46032-E184-4776-A3AF-873E59B9A794}" srcId="{EC94D0F8-7797-4A4F-897B-C41F7AB337FE}" destId="{E45262D0-36F7-4489-8668-01AF7CDF3342}" srcOrd="2" destOrd="0" parTransId="{A2FC2B39-FB75-4DEF-AD1C-C5F9237E2968}" sibTransId="{9792A1A9-718C-4DF9-BEFB-38FC2D01B316}"/>
    <dgm:cxn modelId="{E3633037-D88C-4335-9471-2DA5029DD24A}" type="presOf" srcId="{BDB60E73-0425-4E7E-903D-A9ECC79DA7A5}" destId="{E8694575-411E-49AE-8282-91A073A16AD0}" srcOrd="0" destOrd="1" presId="urn:microsoft.com/office/officeart/2005/8/layout/hList1"/>
    <dgm:cxn modelId="{7661C741-12E3-4544-8379-80C9831ECEB5}" type="presOf" srcId="{8C4E1172-C22E-44B8-BDF4-78B89B62FAD2}" destId="{4B7229A3-D09B-4EFA-A024-FB3FF9109888}" srcOrd="0" destOrd="0" presId="urn:microsoft.com/office/officeart/2005/8/layout/hList1"/>
    <dgm:cxn modelId="{34A3E66A-9910-4C04-987F-943899EAC5B3}" srcId="{EC94D0F8-7797-4A4F-897B-C41F7AB337FE}" destId="{8C4E1172-C22E-44B8-BDF4-78B89B62FAD2}" srcOrd="0" destOrd="0" parTransId="{30786D5B-705F-4C59-916D-2D12C9154F0C}" sibTransId="{76F57BCB-714A-4B4A-A10F-C2FFF871D61A}"/>
    <dgm:cxn modelId="{82AD494B-91DC-4F35-B297-C0F86C48A454}" srcId="{511DF1F0-53E5-4A2C-A10C-22D531E6E895}" destId="{BDB60E73-0425-4E7E-903D-A9ECC79DA7A5}" srcOrd="1" destOrd="0" parTransId="{4D675B9D-54D8-4B10-BBF3-E10E5C941623}" sibTransId="{444A09E9-3187-475E-881C-D24FAAD22806}"/>
    <dgm:cxn modelId="{7DDD9E6B-8131-4787-A59D-3123CF56402B}" type="presOf" srcId="{EC94D0F8-7797-4A4F-897B-C41F7AB337FE}" destId="{E948CE6D-B892-4E7F-B413-D070AF7E0FAE}" srcOrd="0" destOrd="0" presId="urn:microsoft.com/office/officeart/2005/8/layout/hList1"/>
    <dgm:cxn modelId="{BBB11454-F352-4C5C-BD82-A2FA05D6D3D5}" type="presOf" srcId="{9D21E065-6ECF-4348-9231-F2D5CE81414B}" destId="{93EE1F7F-A813-4D69-A781-4B470309349F}" srcOrd="0" destOrd="1" presId="urn:microsoft.com/office/officeart/2005/8/layout/hList1"/>
    <dgm:cxn modelId="{D6BE1D76-0550-4525-AC9D-96033105CC17}" srcId="{511DF1F0-53E5-4A2C-A10C-22D531E6E895}" destId="{366F27C8-776B-466F-BE22-E3C5D25E9A3A}" srcOrd="0" destOrd="0" parTransId="{EC26E17B-19B5-4E1D-8497-67BCEC063C8B}" sibTransId="{FA452434-0035-4293-ACCF-6B63E5C55838}"/>
    <dgm:cxn modelId="{3EA4E580-CB56-4FB3-A77B-728244DF6F99}" srcId="{256536CE-830E-4CE3-8983-FFFAC9ACCE44}" destId="{74C5145B-F7BC-45C1-8706-DF7F0FA939B9}" srcOrd="0" destOrd="0" parTransId="{4A8A5F41-E8CC-489B-8241-13AC85360AA1}" sibTransId="{555C54C9-B987-480C-87CB-C0C31A169912}"/>
    <dgm:cxn modelId="{5D741C85-4B00-460F-86C6-3CB656FF7B21}" srcId="{BDB60E73-0425-4E7E-903D-A9ECC79DA7A5}" destId="{FE99335D-40F2-4D73-A13E-57AC7D204CCC}" srcOrd="0" destOrd="0" parTransId="{C39BB219-F16E-49FD-9B7F-27E31F8A5D76}" sibTransId="{4285CB41-D377-4218-B135-DF4267C968A6}"/>
    <dgm:cxn modelId="{9AEAB38E-4904-4165-A17D-9F2B1CA1DC7C}" type="presOf" srcId="{D24618DF-2C01-459F-945F-526170E10292}" destId="{E8694575-411E-49AE-8282-91A073A16AD0}" srcOrd="0" destOrd="3" presId="urn:microsoft.com/office/officeart/2005/8/layout/hList1"/>
    <dgm:cxn modelId="{2E2A2990-FBA2-43AB-8BD3-2F6DF0572130}" type="presOf" srcId="{681CF83E-3E60-4FBC-8BF9-BEBCD0B41D55}" destId="{0069D0E4-9069-48B0-BA06-8B9B5564E711}" srcOrd="0" destOrd="0" presId="urn:microsoft.com/office/officeart/2005/8/layout/hList1"/>
    <dgm:cxn modelId="{567785AB-A203-4C52-A8D4-71D8EFDB469D}" type="presOf" srcId="{E947BD35-BB3A-4049-9D0C-3C1C94C583DC}" destId="{E8694575-411E-49AE-8282-91A073A16AD0}" srcOrd="0" destOrd="4" presId="urn:microsoft.com/office/officeart/2005/8/layout/hList1"/>
    <dgm:cxn modelId="{3A85B7AD-EF17-4FA5-990D-B311CDA626BD}" srcId="{681CF83E-3E60-4FBC-8BF9-BEBCD0B41D55}" destId="{256536CE-830E-4CE3-8983-FFFAC9ACCE44}" srcOrd="2" destOrd="0" parTransId="{1257C9C5-6437-472A-B39B-AFDC0CC9899B}" sibTransId="{1FE063CA-CB01-4CB7-8D78-47EB40D0D9F1}"/>
    <dgm:cxn modelId="{8DE9ECC8-1ADA-4535-BDD7-7290FA8C1620}" srcId="{256536CE-830E-4CE3-8983-FFFAC9ACCE44}" destId="{9D21E065-6ECF-4348-9231-F2D5CE81414B}" srcOrd="1" destOrd="0" parTransId="{BDF580B9-6BFB-4D84-B858-760F93488B7C}" sibTransId="{210B612B-B44A-474F-91BE-0E68B66B92EA}"/>
    <dgm:cxn modelId="{287246CF-FE63-413B-A05C-DAE14359160E}" srcId="{EC94D0F8-7797-4A4F-897B-C41F7AB337FE}" destId="{618E2809-15C9-4A29-84BD-CFC6688CF063}" srcOrd="1" destOrd="0" parTransId="{D519BE44-1D1C-4B22-B15D-DF5ED20EC91D}" sibTransId="{0C5700F7-A96C-4BD7-A723-04063B2D5C37}"/>
    <dgm:cxn modelId="{01808CCF-E9D9-45F6-9396-751F9FCC49CA}" type="presOf" srcId="{511DF1F0-53E5-4A2C-A10C-22D531E6E895}" destId="{0132560D-2E10-4E09-B12F-664BF95E7FE0}" srcOrd="0" destOrd="0" presId="urn:microsoft.com/office/officeart/2005/8/layout/hList1"/>
    <dgm:cxn modelId="{32A704DA-5A8E-47BA-9BF3-DE24EA48BF7A}" type="presOf" srcId="{256536CE-830E-4CE3-8983-FFFAC9ACCE44}" destId="{DF1082FA-85A4-413E-A35C-228122269F0C}" srcOrd="0" destOrd="0" presId="urn:microsoft.com/office/officeart/2005/8/layout/hList1"/>
    <dgm:cxn modelId="{BCA61EDA-011E-4024-AF3B-3E719EE43B48}" type="presOf" srcId="{618E2809-15C9-4A29-84BD-CFC6688CF063}" destId="{4B7229A3-D09B-4EFA-A024-FB3FF9109888}" srcOrd="0" destOrd="1" presId="urn:microsoft.com/office/officeart/2005/8/layout/hList1"/>
    <dgm:cxn modelId="{A97ADADC-7223-4DC5-BE8E-F313E16B8AF4}" type="presOf" srcId="{74C5145B-F7BC-45C1-8706-DF7F0FA939B9}" destId="{93EE1F7F-A813-4D69-A781-4B470309349F}" srcOrd="0" destOrd="0" presId="urn:microsoft.com/office/officeart/2005/8/layout/hList1"/>
    <dgm:cxn modelId="{570F2BE5-AF27-45DC-8663-43D6F8F87D3C}" type="presOf" srcId="{FE99335D-40F2-4D73-A13E-57AC7D204CCC}" destId="{E8694575-411E-49AE-8282-91A073A16AD0}" srcOrd="0" destOrd="2" presId="urn:microsoft.com/office/officeart/2005/8/layout/hList1"/>
    <dgm:cxn modelId="{EF5283E9-EABD-4D9B-A191-876E7FBC87AC}" srcId="{511DF1F0-53E5-4A2C-A10C-22D531E6E895}" destId="{E947BD35-BB3A-4049-9D0C-3C1C94C583DC}" srcOrd="2" destOrd="0" parTransId="{1CD7FD13-3D85-4DAE-9DD1-5C9F63F2F51B}" sibTransId="{F12081AC-7203-4828-A726-2AA49A53D43B}"/>
    <dgm:cxn modelId="{37ACB989-4F0D-40AC-BD8D-74A34DF2DF1C}" type="presParOf" srcId="{0069D0E4-9069-48B0-BA06-8B9B5564E711}" destId="{4B79CF0D-0870-4A73-8DF4-3BA540370D35}" srcOrd="0" destOrd="0" presId="urn:microsoft.com/office/officeart/2005/8/layout/hList1"/>
    <dgm:cxn modelId="{C4E4F66F-64AE-45D0-A8BC-4FF9330D45D2}" type="presParOf" srcId="{4B79CF0D-0870-4A73-8DF4-3BA540370D35}" destId="{E948CE6D-B892-4E7F-B413-D070AF7E0FAE}" srcOrd="0" destOrd="0" presId="urn:microsoft.com/office/officeart/2005/8/layout/hList1"/>
    <dgm:cxn modelId="{611C5C58-0B24-459A-AF86-86D94A65A70B}" type="presParOf" srcId="{4B79CF0D-0870-4A73-8DF4-3BA540370D35}" destId="{4B7229A3-D09B-4EFA-A024-FB3FF9109888}" srcOrd="1" destOrd="0" presId="urn:microsoft.com/office/officeart/2005/8/layout/hList1"/>
    <dgm:cxn modelId="{5A993A72-07E9-4874-A2E5-BC9AB06A6DA2}" type="presParOf" srcId="{0069D0E4-9069-48B0-BA06-8B9B5564E711}" destId="{95E2A9A1-88D7-4FD6-A5A5-7A5D00D16FA1}" srcOrd="1" destOrd="0" presId="urn:microsoft.com/office/officeart/2005/8/layout/hList1"/>
    <dgm:cxn modelId="{44305631-C14F-42DB-AFCF-D403211B4DEC}" type="presParOf" srcId="{0069D0E4-9069-48B0-BA06-8B9B5564E711}" destId="{96BF768D-42DC-4167-A718-D2F87B5A171E}" srcOrd="2" destOrd="0" presId="urn:microsoft.com/office/officeart/2005/8/layout/hList1"/>
    <dgm:cxn modelId="{96B5E9E6-7CC2-4E4D-A00F-E6F23BE363F4}" type="presParOf" srcId="{96BF768D-42DC-4167-A718-D2F87B5A171E}" destId="{0132560D-2E10-4E09-B12F-664BF95E7FE0}" srcOrd="0" destOrd="0" presId="urn:microsoft.com/office/officeart/2005/8/layout/hList1"/>
    <dgm:cxn modelId="{A5DB120D-39F2-44FE-B5F7-C71D9E35AA46}" type="presParOf" srcId="{96BF768D-42DC-4167-A718-D2F87B5A171E}" destId="{E8694575-411E-49AE-8282-91A073A16AD0}" srcOrd="1" destOrd="0" presId="urn:microsoft.com/office/officeart/2005/8/layout/hList1"/>
    <dgm:cxn modelId="{0B70E4A7-F358-4EED-A9E0-BDF2D7586B5B}" type="presParOf" srcId="{0069D0E4-9069-48B0-BA06-8B9B5564E711}" destId="{4E213F38-F5E4-48F7-AA88-FD492B9528B0}" srcOrd="3" destOrd="0" presId="urn:microsoft.com/office/officeart/2005/8/layout/hList1"/>
    <dgm:cxn modelId="{FA1AA815-C1E5-42F4-A3A7-3643A2B00EF7}" type="presParOf" srcId="{0069D0E4-9069-48B0-BA06-8B9B5564E711}" destId="{249F12B6-6F6B-4FC4-A8D6-609D27BC721C}" srcOrd="4" destOrd="0" presId="urn:microsoft.com/office/officeart/2005/8/layout/hList1"/>
    <dgm:cxn modelId="{02769143-BF24-4EA9-A9E0-A463C23B236B}" type="presParOf" srcId="{249F12B6-6F6B-4FC4-A8D6-609D27BC721C}" destId="{DF1082FA-85A4-413E-A35C-228122269F0C}" srcOrd="0" destOrd="0" presId="urn:microsoft.com/office/officeart/2005/8/layout/hList1"/>
    <dgm:cxn modelId="{C8601655-70B1-4EC6-818F-959C8CCB5DC5}" type="presParOf" srcId="{249F12B6-6F6B-4FC4-A8D6-609D27BC721C}" destId="{93EE1F7F-A813-4D69-A781-4B470309349F}"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48CE6D-B892-4E7F-B413-D070AF7E0FAE}">
      <dsp:nvSpPr>
        <dsp:cNvPr id="0" name=""/>
        <dsp:cNvSpPr/>
      </dsp:nvSpPr>
      <dsp:spPr>
        <a:xfrm>
          <a:off x="1175" y="25399"/>
          <a:ext cx="1146348" cy="316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High</a:t>
          </a:r>
        </a:p>
      </dsp:txBody>
      <dsp:txXfrm>
        <a:off x="1175" y="25399"/>
        <a:ext cx="1146348" cy="316800"/>
      </dsp:txXfrm>
    </dsp:sp>
    <dsp:sp modelId="{4B7229A3-D09B-4EFA-A024-FB3FF9109888}">
      <dsp:nvSpPr>
        <dsp:cNvPr id="0" name=""/>
        <dsp:cNvSpPr/>
      </dsp:nvSpPr>
      <dsp:spPr>
        <a:xfrm>
          <a:off x="1175" y="342199"/>
          <a:ext cx="1146348" cy="12040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C/C++</a:t>
          </a:r>
        </a:p>
        <a:p>
          <a:pPr marL="57150" lvl="1" indent="-57150" algn="l" defTabSz="488950">
            <a:lnSpc>
              <a:spcPct val="90000"/>
            </a:lnSpc>
            <a:spcBef>
              <a:spcPct val="0"/>
            </a:spcBef>
            <a:spcAft>
              <a:spcPct val="15000"/>
            </a:spcAft>
            <a:buChar char="•"/>
          </a:pPr>
          <a:r>
            <a:rPr lang="en-GB" sz="1100" kern="1200"/>
            <a:t>C#</a:t>
          </a:r>
        </a:p>
        <a:p>
          <a:pPr marL="57150" lvl="1" indent="-57150" algn="l" defTabSz="488950">
            <a:lnSpc>
              <a:spcPct val="90000"/>
            </a:lnSpc>
            <a:spcBef>
              <a:spcPct val="0"/>
            </a:spcBef>
            <a:spcAft>
              <a:spcPct val="15000"/>
            </a:spcAft>
            <a:buChar char="•"/>
          </a:pPr>
          <a:r>
            <a:rPr lang="en-GB" sz="1100" kern="1200"/>
            <a:t>GLSL</a:t>
          </a:r>
        </a:p>
      </dsp:txBody>
      <dsp:txXfrm>
        <a:off x="1175" y="342199"/>
        <a:ext cx="1146348" cy="1204025"/>
      </dsp:txXfrm>
    </dsp:sp>
    <dsp:sp modelId="{0132560D-2E10-4E09-B12F-664BF95E7FE0}">
      <dsp:nvSpPr>
        <dsp:cNvPr id="0" name=""/>
        <dsp:cNvSpPr/>
      </dsp:nvSpPr>
      <dsp:spPr>
        <a:xfrm>
          <a:off x="1308013" y="25399"/>
          <a:ext cx="1146348" cy="316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Medium</a:t>
          </a:r>
        </a:p>
      </dsp:txBody>
      <dsp:txXfrm>
        <a:off x="1308013" y="25399"/>
        <a:ext cx="1146348" cy="316800"/>
      </dsp:txXfrm>
    </dsp:sp>
    <dsp:sp modelId="{E8694575-411E-49AE-8282-91A073A16AD0}">
      <dsp:nvSpPr>
        <dsp:cNvPr id="0" name=""/>
        <dsp:cNvSpPr/>
      </dsp:nvSpPr>
      <dsp:spPr>
        <a:xfrm>
          <a:off x="1308013" y="342199"/>
          <a:ext cx="1146348" cy="12040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ARM-ASM</a:t>
          </a:r>
        </a:p>
        <a:p>
          <a:pPr marL="57150" lvl="1" indent="-57150" algn="l" defTabSz="488950">
            <a:lnSpc>
              <a:spcPct val="90000"/>
            </a:lnSpc>
            <a:spcBef>
              <a:spcPct val="0"/>
            </a:spcBef>
            <a:spcAft>
              <a:spcPct val="15000"/>
            </a:spcAft>
            <a:buChar char="•"/>
          </a:pPr>
          <a:r>
            <a:rPr lang="en-GB" sz="1100" kern="1200"/>
            <a:t>Scripting</a:t>
          </a:r>
        </a:p>
        <a:p>
          <a:pPr marL="114300" lvl="2" indent="-57150" algn="l" defTabSz="488950">
            <a:lnSpc>
              <a:spcPct val="90000"/>
            </a:lnSpc>
            <a:spcBef>
              <a:spcPct val="0"/>
            </a:spcBef>
            <a:spcAft>
              <a:spcPct val="15000"/>
            </a:spcAft>
            <a:buChar char="•"/>
          </a:pPr>
          <a:r>
            <a:rPr lang="en-GB" sz="1100" kern="1200"/>
            <a:t>  Python</a:t>
          </a:r>
        </a:p>
        <a:p>
          <a:pPr marL="114300" lvl="2" indent="-57150" algn="l" defTabSz="488950">
            <a:lnSpc>
              <a:spcPct val="90000"/>
            </a:lnSpc>
            <a:spcBef>
              <a:spcPct val="0"/>
            </a:spcBef>
            <a:spcAft>
              <a:spcPct val="15000"/>
            </a:spcAft>
            <a:buChar char="•"/>
          </a:pPr>
          <a:r>
            <a:rPr lang="en-GB" sz="1100" kern="1200"/>
            <a:t>  Lua</a:t>
          </a:r>
        </a:p>
        <a:p>
          <a:pPr marL="57150" lvl="1" indent="-57150" algn="l" defTabSz="488950">
            <a:lnSpc>
              <a:spcPct val="90000"/>
            </a:lnSpc>
            <a:spcBef>
              <a:spcPct val="0"/>
            </a:spcBef>
            <a:spcAft>
              <a:spcPct val="15000"/>
            </a:spcAft>
            <a:buChar char="•"/>
          </a:pPr>
          <a:r>
            <a:rPr lang="en-GB" sz="1100" kern="1200"/>
            <a:t>HLSL</a:t>
          </a:r>
        </a:p>
        <a:p>
          <a:pPr marL="57150" lvl="1" indent="-57150" algn="l" defTabSz="488950">
            <a:lnSpc>
              <a:spcPct val="90000"/>
            </a:lnSpc>
            <a:spcBef>
              <a:spcPct val="0"/>
            </a:spcBef>
            <a:spcAft>
              <a:spcPct val="15000"/>
            </a:spcAft>
            <a:buChar char="•"/>
          </a:pPr>
          <a:r>
            <a:rPr lang="en-GB" sz="1100" kern="1200"/>
            <a:t>Swift</a:t>
          </a:r>
        </a:p>
      </dsp:txBody>
      <dsp:txXfrm>
        <a:off x="1308013" y="342199"/>
        <a:ext cx="1146348" cy="1204025"/>
      </dsp:txXfrm>
    </dsp:sp>
    <dsp:sp modelId="{DF1082FA-85A4-413E-A35C-228122269F0C}">
      <dsp:nvSpPr>
        <dsp:cNvPr id="0" name=""/>
        <dsp:cNvSpPr/>
      </dsp:nvSpPr>
      <dsp:spPr>
        <a:xfrm>
          <a:off x="2614850" y="25399"/>
          <a:ext cx="1146348" cy="316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GB" sz="1100" kern="1200"/>
            <a:t>Low</a:t>
          </a:r>
        </a:p>
      </dsp:txBody>
      <dsp:txXfrm>
        <a:off x="2614850" y="25399"/>
        <a:ext cx="1146348" cy="316800"/>
      </dsp:txXfrm>
    </dsp:sp>
    <dsp:sp modelId="{93EE1F7F-A813-4D69-A781-4B470309349F}">
      <dsp:nvSpPr>
        <dsp:cNvPr id="0" name=""/>
        <dsp:cNvSpPr/>
      </dsp:nvSpPr>
      <dsp:spPr>
        <a:xfrm>
          <a:off x="2614850" y="342199"/>
          <a:ext cx="1146348" cy="12040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Java</a:t>
          </a:r>
        </a:p>
        <a:p>
          <a:pPr marL="57150" lvl="1" indent="-57150" algn="l" defTabSz="488950">
            <a:lnSpc>
              <a:spcPct val="90000"/>
            </a:lnSpc>
            <a:spcBef>
              <a:spcPct val="0"/>
            </a:spcBef>
            <a:spcAft>
              <a:spcPct val="15000"/>
            </a:spcAft>
            <a:buChar char="•"/>
          </a:pPr>
          <a:r>
            <a:rPr lang="en-GB" sz="1100" kern="1200"/>
            <a:t>JavaScript</a:t>
          </a:r>
        </a:p>
      </dsp:txBody>
      <dsp:txXfrm>
        <a:off x="2614850" y="342199"/>
        <a:ext cx="1146348" cy="120402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2.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55979F1-7603-4C5C-9D51-C50CF46C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azul y gris</Template>
  <TotalTime>0</TotalTime>
  <Pages>1</Pages>
  <Words>211</Words>
  <Characters>1206</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2019-03-17T18:46:00Z</dcterms:created>
  <dcterms:modified xsi:type="dcterms:W3CDTF">2019-03-20T02:51:00Z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